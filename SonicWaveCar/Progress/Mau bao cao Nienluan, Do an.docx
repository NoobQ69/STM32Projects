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CE193" w14:textId="77777777" w:rsidR="00E46593" w:rsidRDefault="00A61A6F" w:rsidP="006F7335">
      <w:pPr>
        <w:pStyle w:val="Title"/>
      </w:pPr>
      <w:r>
        <w:t xml:space="preserve">TÊN ĐỀ TÀI, KHÔNG QUÁ 3 DÒNG, NGẮT DÒNG </w:t>
      </w:r>
      <w:r>
        <w:br/>
        <w:t>CÓ Ý NGHĨA TƯƠNG ĐỐI CHO MỖI DÒNG</w:t>
      </w:r>
    </w:p>
    <w:p w14:paraId="7FC6A030" w14:textId="77777777" w:rsidR="006F7335" w:rsidRDefault="00A61A6F" w:rsidP="006F7335">
      <w:pPr>
        <w:pStyle w:val="Author"/>
      </w:pPr>
      <w:r>
        <w:t>Họ và tên SV</w:t>
      </w:r>
      <w:r w:rsidR="006F7335">
        <w:rPr>
          <w:rStyle w:val="FootnoteReference"/>
        </w:rPr>
        <w:footnoteReference w:id="1"/>
      </w:r>
    </w:p>
    <w:p w14:paraId="01FC3ED6" w14:textId="77777777" w:rsidR="006F7335" w:rsidRDefault="006F7335" w:rsidP="006F7335">
      <w:pPr>
        <w:pStyle w:val="Subtitle"/>
      </w:pPr>
      <w:r>
        <w:t>ABSTRACT</w:t>
      </w:r>
    </w:p>
    <w:p w14:paraId="450352B6" w14:textId="77777777" w:rsidR="006F7335" w:rsidRDefault="00346026" w:rsidP="006F7335">
      <w:pPr>
        <w:pStyle w:val="Abstract"/>
      </w:pPr>
      <w:r>
        <w:t>Dịch phần tóm tắt tiếng Việt ra tiếng Anh ở đây</w:t>
      </w:r>
      <w:r w:rsidR="006F7335">
        <w:t>.</w:t>
      </w:r>
    </w:p>
    <w:p w14:paraId="2B88E816" w14:textId="77777777" w:rsidR="006F7335" w:rsidRDefault="006F7335" w:rsidP="006F7335">
      <w:pPr>
        <w:pStyle w:val="Keyword"/>
      </w:pPr>
      <w:r>
        <w:t xml:space="preserve">Keyword: </w:t>
      </w:r>
      <w:r w:rsidR="00A61A6F">
        <w:t xml:space="preserve">Danh sách 3-4 từ khóa </w:t>
      </w:r>
      <w:r w:rsidR="00346026">
        <w:t>chuyên môn bằng tiếng Anh</w:t>
      </w:r>
    </w:p>
    <w:p w14:paraId="3E3C67EA" w14:textId="77777777" w:rsidR="006F7335" w:rsidRDefault="006F7335" w:rsidP="006F7335">
      <w:pPr>
        <w:pStyle w:val="AbstractTitle"/>
      </w:pPr>
      <w:r>
        <w:t xml:space="preserve">Title: </w:t>
      </w:r>
      <w:r w:rsidR="00346026">
        <w:t>Tên tiếng Anh của đề tài</w:t>
      </w:r>
      <w:r>
        <w:t xml:space="preserve"> </w:t>
      </w:r>
    </w:p>
    <w:p w14:paraId="2E6B4045" w14:textId="77777777" w:rsidR="006F7335" w:rsidRDefault="006F7335" w:rsidP="006F7335">
      <w:pPr>
        <w:pStyle w:val="Subtitle"/>
      </w:pPr>
      <w:r>
        <w:t>TÓM TẮT</w:t>
      </w:r>
    </w:p>
    <w:p w14:paraId="638D5CBF" w14:textId="77777777" w:rsidR="00346026" w:rsidRDefault="00346026" w:rsidP="00346026">
      <w:pPr>
        <w:pStyle w:val="Abstract"/>
      </w:pPr>
      <w:r>
        <w:t>Phần tóm tắt của đề tài, không quá 300 từ hoặc 10 dòng. Phần này phải được viết thật cô đọng, duy nhất 1 paragraph và phải trả lời được 4 câu hỏi cơ bản sau: (1) đề tài này nhằm mục tiêu gì? (2) đề tài có ý nghĩa như thế nào (mang lại lợi ích gì; vì sao phải thực hiện đề tài này)? (3) phương pháp thực hiện? (4) kết quả ra sao (kết quả định lượng: độ tin cậy? độ chính xác, tốc độ, tỉ lệ lỗi…).</w:t>
      </w:r>
    </w:p>
    <w:p w14:paraId="412C08BE" w14:textId="77777777" w:rsidR="006F7335" w:rsidRDefault="006F7335" w:rsidP="00346026">
      <w:pPr>
        <w:pStyle w:val="Keyword"/>
      </w:pPr>
      <w:r>
        <w:t xml:space="preserve">Từ khóa: </w:t>
      </w:r>
      <w:r w:rsidR="00346026">
        <w:t>Danh sách 3-4 từ khóa chuyên môn, các từ khóa ngăn cách bởi dấu phẩy (,)</w:t>
      </w:r>
    </w:p>
    <w:p w14:paraId="51583671" w14:textId="77777777" w:rsidR="006F7335" w:rsidRDefault="006F7335" w:rsidP="00737967">
      <w:pPr>
        <w:pStyle w:val="Heading1"/>
      </w:pPr>
      <w:r>
        <w:t>G</w:t>
      </w:r>
      <w:r w:rsidR="004E2C33">
        <w:t>I</w:t>
      </w:r>
      <w:r>
        <w:t>ỚI THIỆU</w:t>
      </w:r>
    </w:p>
    <w:p w14:paraId="402D6996" w14:textId="77777777" w:rsidR="00346026" w:rsidRPr="0002602D" w:rsidRDefault="00346026" w:rsidP="00346026">
      <w:pPr>
        <w:pStyle w:val="Text"/>
      </w:pPr>
      <w:r>
        <w:t xml:space="preserve">Đoạn 1 – trình bày ý nghĩa của đề tài/Vì sao phải thực hiện nghiêm cứu này. Lưu ý phần nội dung bài viết sử dụng </w:t>
      </w:r>
      <w:r w:rsidRPr="0002602D">
        <w:t>style: Text.</w:t>
      </w:r>
      <w:r w:rsidR="0002602D" w:rsidRPr="0002602D">
        <w:t xml:space="preserve"> Sinh viên hãy tham khảo các styles trong Bảng 2.</w:t>
      </w:r>
    </w:p>
    <w:p w14:paraId="293885D9" w14:textId="549694C7" w:rsidR="00737967" w:rsidRDefault="00346026" w:rsidP="00346026">
      <w:pPr>
        <w:pStyle w:val="Text"/>
      </w:pPr>
      <w:bookmarkStart w:id="0" w:name="OLE_LINK1"/>
      <w:r>
        <w:t xml:space="preserve">Đoạn 2 lược khảo tài liệu tham khảo </w:t>
      </w:r>
      <w:r w:rsidR="00F71675">
        <w:t xml:space="preserve">(TLTK) </w:t>
      </w:r>
      <w:r>
        <w:t>– trình bày đã có a</w:t>
      </w:r>
      <w:r w:rsidR="00737967">
        <w:t xml:space="preserve">i </w:t>
      </w:r>
      <w:r>
        <w:t>thực hiện đề tài tương tự hay chưa (sách nào? Hãng nào? Sinh viên lớp nào</w:t>
      </w:r>
      <w:r w:rsidR="00D61051">
        <w:t>,</w:t>
      </w:r>
      <w:r>
        <w:t xml:space="preserve"> </w:t>
      </w:r>
      <w:r w:rsidR="00D61051">
        <w:t>k</w:t>
      </w:r>
      <w:r>
        <w:t>hóa nào</w:t>
      </w:r>
      <w:r w:rsidR="00D61051">
        <w:t>, trường nào</w:t>
      </w:r>
      <w:r>
        <w:t xml:space="preserve"> đã thực hiện?). Đoạn này cần trích dẫn TLTK và xác định đề tài có </w:t>
      </w:r>
      <w:r w:rsidR="00737967">
        <w:t>kế thừa</w:t>
      </w:r>
      <w:r>
        <w:t xml:space="preserve"> hay khắc phục nhược điểm nào của nghiên cứu trước đó. Lưu ý quy cách trích dẫn tài liệu tham khảo: </w:t>
      </w:r>
      <w:r w:rsidR="00737967">
        <w:t>(Ten TG1, Ten TG2… va Ten TGn, năm XB)</w:t>
      </w:r>
      <w:r w:rsidR="00D9033E">
        <w:t xml:space="preserve"> hoặc [x], với x là số thứ tự tài liệu trong phần liệt kê tài liệu tham khảo</w:t>
      </w:r>
      <w:r>
        <w:t>.</w:t>
      </w:r>
      <w:bookmarkEnd w:id="0"/>
      <w:r w:rsidR="00D61051">
        <w:t xml:space="preserve"> Một số tác giả chia đoạn này làm 2 đoạn con, nói về tình hình nghiên cứu nước ngoài và tình hình nghiên cứu trong nước có liên quan đến đề tài.</w:t>
      </w:r>
    </w:p>
    <w:p w14:paraId="78738DF3" w14:textId="77777777" w:rsidR="00737967" w:rsidRDefault="00346026" w:rsidP="00346026">
      <w:pPr>
        <w:pStyle w:val="Text"/>
      </w:pPr>
      <w:r>
        <w:t>Đoạn 3: Đề tài này mong m</w:t>
      </w:r>
      <w:r w:rsidR="00737967">
        <w:t>uốn đạt được điều gì</w:t>
      </w:r>
      <w:r>
        <w:t xml:space="preserve">/thực hiện việc cụ thể </w:t>
      </w:r>
      <w:r w:rsidR="00D61051">
        <w:t>nào</w:t>
      </w:r>
      <w:r w:rsidR="00737967">
        <w:t>?</w:t>
      </w:r>
    </w:p>
    <w:p w14:paraId="0419A55B" w14:textId="77777777" w:rsidR="006F7335" w:rsidRDefault="006F7335" w:rsidP="00737967">
      <w:pPr>
        <w:pStyle w:val="Heading1"/>
      </w:pPr>
      <w:r>
        <w:t>PHƯƠNG PHÁP</w:t>
      </w:r>
      <w:r w:rsidR="00D61051">
        <w:t xml:space="preserve"> thỰC HIỆN</w:t>
      </w:r>
    </w:p>
    <w:p w14:paraId="66E9541F" w14:textId="77777777" w:rsidR="009950BD" w:rsidRDefault="00D61051" w:rsidP="009950BD">
      <w:pPr>
        <w:pStyle w:val="Heading2"/>
      </w:pPr>
      <w:r>
        <w:t>Tổng quan</w:t>
      </w:r>
    </w:p>
    <w:p w14:paraId="204D0EB8" w14:textId="77777777" w:rsidR="009950BD" w:rsidRDefault="00D61051" w:rsidP="00B117DC">
      <w:pPr>
        <w:pStyle w:val="Text"/>
      </w:pPr>
      <w:r>
        <w:t>Phần này trình bày tổng quan về hệ thống/phần mềm/thiết kế. Nên trình bày dạng sơ đồ khối tổng quát và giải thích chức năng của từng khối</w:t>
      </w:r>
      <w:r w:rsidR="00B117DC">
        <w:t>. Phần này cũng có thể trình bày mô hình toán/mô hình mô phỏng… Lư</w:t>
      </w:r>
      <w:r w:rsidR="007E25F6">
        <w:t>u</w:t>
      </w:r>
      <w:r w:rsidR="00B117DC">
        <w:t xml:space="preserve"> ý nếu có công thức, thì công thức phải được đánh số thứ tự (1), (2)… và trong bài viết phải có tham chiếu đến công thức; nếu có hình vẽ thì hình vẽ phải dùng dạng ảnh (jpg, tiff) và có đánh số thứ tự Hình1</w:t>
      </w:r>
      <w:r w:rsidR="007E25F6">
        <w:t>:</w:t>
      </w:r>
      <w:r w:rsidR="00B117DC">
        <w:t>, Hình 2</w:t>
      </w:r>
      <w:r w:rsidR="007E25F6">
        <w:t>:</w:t>
      </w:r>
      <w:r w:rsidR="00B117DC">
        <w:t>,… có tên hình, đặt dưới hình (xem qui cách ở Hình 1)</w:t>
      </w:r>
      <w:r w:rsidR="007E25F6">
        <w:t xml:space="preserve"> và trong bài viết phải tham chiếu đến hình vẽ</w:t>
      </w:r>
      <w:r w:rsidR="00B117DC">
        <w:t>; nếu có bảng số liệu thì</w:t>
      </w:r>
      <w:r w:rsidR="007E25F6">
        <w:t xml:space="preserve"> bảng chỉ</w:t>
      </w:r>
      <w:r w:rsidR="00B117DC">
        <w:t xml:space="preserve"> </w:t>
      </w:r>
      <w:r w:rsidR="007E25F6">
        <w:t xml:space="preserve">có </w:t>
      </w:r>
      <w:r w:rsidR="007E25F6">
        <w:lastRenderedPageBreak/>
        <w:t xml:space="preserve">đường kẻ ngang, </w:t>
      </w:r>
      <w:r w:rsidR="00B117DC">
        <w:t>phải đánh số thứ tự Bảng 1</w:t>
      </w:r>
      <w:r w:rsidR="007E25F6">
        <w:t>:</w:t>
      </w:r>
      <w:r w:rsidR="00B117DC">
        <w:t>, Bảng 2</w:t>
      </w:r>
      <w:r w:rsidR="007E25F6">
        <w:t>:</w:t>
      </w:r>
      <w:r w:rsidR="00B117DC">
        <w:t>, …, có tên bảng, đặt trên bảng (xem qui cách trình bày ở Bảng 1)</w:t>
      </w:r>
      <w:r w:rsidR="007E25F6">
        <w:t xml:space="preserve"> và bài viết phải tham chiếu đến bảng</w:t>
      </w:r>
      <w:r w:rsidR="00B117DC">
        <w:t>.</w:t>
      </w:r>
    </w:p>
    <w:p w14:paraId="473A5A12" w14:textId="77777777" w:rsidR="00B117DC" w:rsidRDefault="00B117DC" w:rsidP="00B117DC">
      <w:pPr>
        <w:pStyle w:val="Text"/>
        <w:jc w:val="center"/>
      </w:pPr>
      <w:r>
        <w:rPr>
          <w:noProof/>
        </w:rPr>
        <w:drawing>
          <wp:inline distT="0" distB="0" distL="0" distR="0" wp14:anchorId="56FD8B19" wp14:editId="57CE28B4">
            <wp:extent cx="4029075" cy="2518114"/>
            <wp:effectExtent l="19050" t="0" r="0" b="0"/>
            <wp:docPr id="1" name="Picture 0" descr="ea794d77-2eab-401a-b7d5-5cce14bba0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794d77-2eab-401a-b7d5-5cce14bba030[1].jpg"/>
                    <pic:cNvPicPr/>
                  </pic:nvPicPr>
                  <pic:blipFill>
                    <a:blip r:embed="rId8" cstate="print"/>
                    <a:stretch>
                      <a:fillRect/>
                    </a:stretch>
                  </pic:blipFill>
                  <pic:spPr>
                    <a:xfrm>
                      <a:off x="0" y="0"/>
                      <a:ext cx="4031308" cy="2519510"/>
                    </a:xfrm>
                    <a:prstGeom prst="rect">
                      <a:avLst/>
                    </a:prstGeom>
                  </pic:spPr>
                </pic:pic>
              </a:graphicData>
            </a:graphic>
          </wp:inline>
        </w:drawing>
      </w:r>
    </w:p>
    <w:p w14:paraId="249E4B58" w14:textId="77777777" w:rsidR="00B117DC" w:rsidRDefault="00B117DC" w:rsidP="00B117DC">
      <w:pPr>
        <w:pStyle w:val="FigureTitlte"/>
      </w:pPr>
      <w:r>
        <w:t>Hình 1: Tên hình vẽ, đặt dưới hình, dùng style: Figure Title</w:t>
      </w:r>
    </w:p>
    <w:p w14:paraId="67BD2A89" w14:textId="77777777" w:rsidR="00B117DC" w:rsidRDefault="00B117DC" w:rsidP="00B117DC">
      <w:pPr>
        <w:pStyle w:val="TableTitle"/>
      </w:pPr>
      <w:r>
        <w:t>Bảng 1: Tên bảng, đặt trên bảng, chỉ có đường kẻ ngàn, style: Table Title</w:t>
      </w:r>
    </w:p>
    <w:tbl>
      <w:tblPr>
        <w:tblStyle w:val="TableGrid"/>
        <w:tblW w:w="0" w:type="auto"/>
        <w:tblLook w:val="04A0" w:firstRow="1" w:lastRow="0" w:firstColumn="1" w:lastColumn="0" w:noHBand="0" w:noVBand="1"/>
      </w:tblPr>
      <w:tblGrid>
        <w:gridCol w:w="2172"/>
        <w:gridCol w:w="1622"/>
        <w:gridCol w:w="1800"/>
        <w:gridCol w:w="1620"/>
      </w:tblGrid>
      <w:tr w:rsidR="007E25F6" w14:paraId="3360CA71" w14:textId="77777777" w:rsidTr="007E25F6">
        <w:tc>
          <w:tcPr>
            <w:tcW w:w="2172" w:type="dxa"/>
          </w:tcPr>
          <w:p w14:paraId="5F15B31E" w14:textId="77777777" w:rsidR="00B117DC" w:rsidRDefault="00B117DC" w:rsidP="00B117DC">
            <w:pPr>
              <w:pStyle w:val="Text"/>
              <w:spacing w:before="60" w:after="60"/>
            </w:pPr>
            <w:r>
              <w:t>Tham số</w:t>
            </w:r>
          </w:p>
        </w:tc>
        <w:tc>
          <w:tcPr>
            <w:tcW w:w="1622" w:type="dxa"/>
          </w:tcPr>
          <w:p w14:paraId="5E856E92" w14:textId="77777777" w:rsidR="00B117DC" w:rsidRDefault="00B117DC" w:rsidP="00B117DC">
            <w:pPr>
              <w:pStyle w:val="Text"/>
              <w:spacing w:before="60" w:after="60"/>
            </w:pPr>
            <w:r>
              <w:t>Đơn vị</w:t>
            </w:r>
          </w:p>
        </w:tc>
        <w:tc>
          <w:tcPr>
            <w:tcW w:w="1800" w:type="dxa"/>
          </w:tcPr>
          <w:p w14:paraId="3FEFCDBA" w14:textId="77777777" w:rsidR="00B117DC" w:rsidRDefault="00B117DC" w:rsidP="00B117DC">
            <w:pPr>
              <w:pStyle w:val="Text"/>
              <w:spacing w:before="60" w:after="60"/>
            </w:pPr>
            <w:r>
              <w:t>Giá trị</w:t>
            </w:r>
          </w:p>
        </w:tc>
        <w:tc>
          <w:tcPr>
            <w:tcW w:w="1620" w:type="dxa"/>
          </w:tcPr>
          <w:p w14:paraId="6DB4279E" w14:textId="77777777" w:rsidR="00B117DC" w:rsidRDefault="00B117DC" w:rsidP="007E25F6">
            <w:pPr>
              <w:pStyle w:val="Text"/>
              <w:spacing w:before="60" w:after="60"/>
              <w:ind w:right="19"/>
            </w:pPr>
            <w:r>
              <w:t>Sai số</w:t>
            </w:r>
          </w:p>
        </w:tc>
      </w:tr>
      <w:tr w:rsidR="007E25F6" w14:paraId="7983DCFE" w14:textId="77777777" w:rsidTr="007E25F6">
        <w:tc>
          <w:tcPr>
            <w:tcW w:w="2172" w:type="dxa"/>
          </w:tcPr>
          <w:p w14:paraId="23431636" w14:textId="77777777" w:rsidR="00B117DC" w:rsidRDefault="00B117DC" w:rsidP="00B117DC">
            <w:pPr>
              <w:pStyle w:val="Text"/>
              <w:spacing w:before="60" w:after="60"/>
            </w:pPr>
            <w:r>
              <w:t>Điện trở</w:t>
            </w:r>
          </w:p>
        </w:tc>
        <w:tc>
          <w:tcPr>
            <w:tcW w:w="1622" w:type="dxa"/>
          </w:tcPr>
          <w:p w14:paraId="5FB7E231" w14:textId="77777777" w:rsidR="00B117DC" w:rsidRDefault="00B117DC" w:rsidP="00B117DC">
            <w:pPr>
              <w:pStyle w:val="Text"/>
              <w:spacing w:before="60" w:after="60"/>
            </w:pPr>
            <w:r>
              <w:sym w:font="Symbol" w:char="F020"/>
            </w:r>
            <w:r>
              <w:sym w:font="Symbol" w:char="F057"/>
            </w:r>
          </w:p>
        </w:tc>
        <w:tc>
          <w:tcPr>
            <w:tcW w:w="1800" w:type="dxa"/>
          </w:tcPr>
          <w:p w14:paraId="2C6D6411" w14:textId="77777777" w:rsidR="00B117DC" w:rsidRDefault="00B117DC" w:rsidP="00B117DC">
            <w:pPr>
              <w:pStyle w:val="Text"/>
              <w:spacing w:before="60" w:after="60"/>
            </w:pPr>
            <w:r>
              <w:t>100</w:t>
            </w:r>
          </w:p>
        </w:tc>
        <w:tc>
          <w:tcPr>
            <w:tcW w:w="1620" w:type="dxa"/>
          </w:tcPr>
          <w:p w14:paraId="7BA4BA16" w14:textId="77777777" w:rsidR="00B117DC" w:rsidRDefault="007E25F6" w:rsidP="00B117DC">
            <w:pPr>
              <w:pStyle w:val="Text"/>
              <w:spacing w:before="60" w:after="60"/>
            </w:pPr>
            <w:r>
              <w:sym w:font="Symbol" w:char="F0B1"/>
            </w:r>
            <w:r>
              <w:t>10</w:t>
            </w:r>
          </w:p>
        </w:tc>
      </w:tr>
      <w:tr w:rsidR="007E25F6" w14:paraId="6F281A2D" w14:textId="77777777" w:rsidTr="007E25F6">
        <w:tc>
          <w:tcPr>
            <w:tcW w:w="2172" w:type="dxa"/>
          </w:tcPr>
          <w:p w14:paraId="52C1F7FB" w14:textId="77777777" w:rsidR="00B117DC" w:rsidRDefault="007E25F6" w:rsidP="00B117DC">
            <w:pPr>
              <w:pStyle w:val="Text"/>
              <w:spacing w:before="60" w:after="60"/>
            </w:pPr>
            <w:r>
              <w:t>Tần số dao động</w:t>
            </w:r>
          </w:p>
        </w:tc>
        <w:tc>
          <w:tcPr>
            <w:tcW w:w="1622" w:type="dxa"/>
          </w:tcPr>
          <w:p w14:paraId="76532DD3" w14:textId="77777777" w:rsidR="00B117DC" w:rsidRDefault="007E25F6" w:rsidP="00B117DC">
            <w:pPr>
              <w:pStyle w:val="Text"/>
              <w:spacing w:before="60" w:after="60"/>
            </w:pPr>
            <w:r>
              <w:t>GHz</w:t>
            </w:r>
          </w:p>
        </w:tc>
        <w:tc>
          <w:tcPr>
            <w:tcW w:w="1800" w:type="dxa"/>
          </w:tcPr>
          <w:p w14:paraId="7011E917" w14:textId="77777777" w:rsidR="00B117DC" w:rsidRDefault="007E25F6" w:rsidP="00B117DC">
            <w:pPr>
              <w:pStyle w:val="Text"/>
              <w:spacing w:before="60" w:after="60"/>
            </w:pPr>
            <w:r>
              <w:t>1.2</w:t>
            </w:r>
          </w:p>
        </w:tc>
        <w:tc>
          <w:tcPr>
            <w:tcW w:w="1620" w:type="dxa"/>
          </w:tcPr>
          <w:p w14:paraId="7A2817DB" w14:textId="77777777" w:rsidR="00B117DC" w:rsidRDefault="007E25F6" w:rsidP="00B117DC">
            <w:pPr>
              <w:pStyle w:val="Text"/>
              <w:spacing w:before="60" w:after="60"/>
            </w:pPr>
            <w:r>
              <w:sym w:font="Symbol" w:char="F0B1"/>
            </w:r>
            <w:r>
              <w:t>0.0001</w:t>
            </w:r>
          </w:p>
        </w:tc>
      </w:tr>
      <w:tr w:rsidR="007E25F6" w14:paraId="0B195A33" w14:textId="77777777" w:rsidTr="007E25F6">
        <w:tc>
          <w:tcPr>
            <w:tcW w:w="2172" w:type="dxa"/>
          </w:tcPr>
          <w:p w14:paraId="708126A8" w14:textId="77777777" w:rsidR="00B117DC" w:rsidRDefault="007E25F6" w:rsidP="00B117DC">
            <w:pPr>
              <w:pStyle w:val="Text"/>
              <w:spacing w:before="60" w:after="60"/>
            </w:pPr>
            <w:r>
              <w:t>Dòng điện</w:t>
            </w:r>
          </w:p>
        </w:tc>
        <w:tc>
          <w:tcPr>
            <w:tcW w:w="1622" w:type="dxa"/>
          </w:tcPr>
          <w:p w14:paraId="25B4F40B" w14:textId="77777777" w:rsidR="00B117DC" w:rsidRDefault="007E25F6" w:rsidP="00B117DC">
            <w:pPr>
              <w:pStyle w:val="Text"/>
              <w:spacing w:before="60" w:after="60"/>
            </w:pPr>
            <w:r>
              <w:t>mA</w:t>
            </w:r>
          </w:p>
        </w:tc>
        <w:tc>
          <w:tcPr>
            <w:tcW w:w="1800" w:type="dxa"/>
          </w:tcPr>
          <w:p w14:paraId="2A030AF6" w14:textId="77777777" w:rsidR="00B117DC" w:rsidRDefault="007E25F6" w:rsidP="00B117DC">
            <w:pPr>
              <w:pStyle w:val="Text"/>
              <w:spacing w:before="60" w:after="60"/>
            </w:pPr>
            <w:r>
              <w:t>60</w:t>
            </w:r>
          </w:p>
        </w:tc>
        <w:tc>
          <w:tcPr>
            <w:tcW w:w="1620" w:type="dxa"/>
          </w:tcPr>
          <w:p w14:paraId="51C84559" w14:textId="77777777" w:rsidR="00B117DC" w:rsidRDefault="007E25F6" w:rsidP="00B117DC">
            <w:pPr>
              <w:pStyle w:val="Text"/>
              <w:spacing w:before="60" w:after="60"/>
            </w:pPr>
            <w:r>
              <w:sym w:font="Symbol" w:char="F0B1"/>
            </w:r>
            <w:r>
              <w:t>5</w:t>
            </w:r>
          </w:p>
        </w:tc>
      </w:tr>
      <w:tr w:rsidR="007E25F6" w14:paraId="1CECE57E" w14:textId="77777777" w:rsidTr="007E25F6">
        <w:tc>
          <w:tcPr>
            <w:tcW w:w="2172" w:type="dxa"/>
          </w:tcPr>
          <w:p w14:paraId="66A61B76" w14:textId="77777777" w:rsidR="00B117DC" w:rsidRDefault="007E25F6" w:rsidP="00B117DC">
            <w:pPr>
              <w:pStyle w:val="Text"/>
              <w:spacing w:before="60" w:after="60"/>
            </w:pPr>
            <w:r>
              <w:t>Điện dung</w:t>
            </w:r>
          </w:p>
        </w:tc>
        <w:tc>
          <w:tcPr>
            <w:tcW w:w="1622" w:type="dxa"/>
          </w:tcPr>
          <w:p w14:paraId="0D785BE8" w14:textId="77777777" w:rsidR="00B117DC" w:rsidRDefault="007E25F6" w:rsidP="00B117DC">
            <w:pPr>
              <w:pStyle w:val="Text"/>
              <w:spacing w:before="60" w:after="60"/>
            </w:pPr>
            <w:r>
              <w:sym w:font="Symbol" w:char="F06D"/>
            </w:r>
            <w:r>
              <w:t>F</w:t>
            </w:r>
          </w:p>
        </w:tc>
        <w:tc>
          <w:tcPr>
            <w:tcW w:w="1800" w:type="dxa"/>
          </w:tcPr>
          <w:p w14:paraId="5D6A852F" w14:textId="77777777" w:rsidR="00B117DC" w:rsidRDefault="007E25F6" w:rsidP="00B117DC">
            <w:pPr>
              <w:pStyle w:val="Text"/>
              <w:spacing w:before="60" w:after="60"/>
            </w:pPr>
            <w:r>
              <w:t>33</w:t>
            </w:r>
          </w:p>
        </w:tc>
        <w:tc>
          <w:tcPr>
            <w:tcW w:w="1620" w:type="dxa"/>
          </w:tcPr>
          <w:p w14:paraId="5A8434DD" w14:textId="77777777" w:rsidR="00B117DC" w:rsidRDefault="007E25F6" w:rsidP="00B117DC">
            <w:pPr>
              <w:pStyle w:val="Text"/>
              <w:spacing w:before="60" w:after="60"/>
            </w:pPr>
            <w:r>
              <w:sym w:font="Symbol" w:char="F0B1"/>
            </w:r>
            <w:r>
              <w:t>1</w:t>
            </w:r>
          </w:p>
        </w:tc>
      </w:tr>
    </w:tbl>
    <w:p w14:paraId="472CD922" w14:textId="77777777" w:rsidR="009950BD" w:rsidRDefault="009950BD" w:rsidP="009950BD">
      <w:pPr>
        <w:pStyle w:val="Heading2"/>
      </w:pPr>
      <w:r>
        <w:t xml:space="preserve">Thiết kế </w:t>
      </w:r>
      <w:r w:rsidR="00D55C88">
        <w:t>phần cứng/phần mềm/phần cơ khí</w:t>
      </w:r>
    </w:p>
    <w:p w14:paraId="1E92B656" w14:textId="77777777" w:rsidR="009950BD" w:rsidRDefault="00D55C88" w:rsidP="00737967">
      <w:pPr>
        <w:pStyle w:val="Text"/>
      </w:pPr>
      <w:r>
        <w:t>Đây là phần trọng tâm, trình bày các tính toán thiết kế một cách chi tiết. Nếu sinh viên sử dụng phần cứng/phần mềm của người khác thì phải chỉ rõ tài liệu tham khảo. Tránh tình trạng hiểu lầm là SV ăn cắp thiết kế của người khác do thiếu trích dẫn nguồn tham khảo. Phần này có thể chia nhỏ thành nhiều tiểu tựa 2.2.1, 2.2.2… sử dụng style: Heading 3 cho các tiểu tựa này, để trình bày quá trình thiết kế từng khối chức năng của sơ đồ khối trong phần 2.1.</w:t>
      </w:r>
    </w:p>
    <w:p w14:paraId="7D69B191" w14:textId="77777777" w:rsidR="00D55C88" w:rsidRDefault="00D55C88" w:rsidP="00D55C88">
      <w:pPr>
        <w:pStyle w:val="Heading3"/>
      </w:pPr>
      <w:r>
        <w:t>Thiết kế khối 1</w:t>
      </w:r>
    </w:p>
    <w:p w14:paraId="5ACE0DF2" w14:textId="77777777" w:rsidR="00D55C88" w:rsidRDefault="00D55C88" w:rsidP="00737967">
      <w:pPr>
        <w:pStyle w:val="Text"/>
      </w:pPr>
      <w:r>
        <w:t>Trình bày thiết kế khối chức năng 1</w:t>
      </w:r>
    </w:p>
    <w:p w14:paraId="2DF9E9F0" w14:textId="77777777" w:rsidR="00D55C88" w:rsidRDefault="00D55C88" w:rsidP="00D55C88">
      <w:pPr>
        <w:pStyle w:val="Heading3"/>
      </w:pPr>
      <w:r>
        <w:t>Thiết kế khối 2</w:t>
      </w:r>
    </w:p>
    <w:p w14:paraId="67905AAD" w14:textId="77777777" w:rsidR="00D55C88" w:rsidRDefault="00D55C88" w:rsidP="00D55C88">
      <w:pPr>
        <w:pStyle w:val="Text"/>
      </w:pPr>
      <w:r>
        <w:t>Trình bày thiết kế khối chức năng 1</w:t>
      </w:r>
    </w:p>
    <w:p w14:paraId="27F38B6C" w14:textId="77777777" w:rsidR="00D55C88" w:rsidRDefault="00D55C88" w:rsidP="00737967">
      <w:pPr>
        <w:pStyle w:val="Text"/>
      </w:pPr>
      <w:r>
        <w:t>…</w:t>
      </w:r>
    </w:p>
    <w:p w14:paraId="45386947" w14:textId="77777777" w:rsidR="006F7335" w:rsidRDefault="006F7335" w:rsidP="00737967">
      <w:pPr>
        <w:pStyle w:val="Heading1"/>
      </w:pPr>
      <w:r>
        <w:t>KẾT QUẢ VÀ THẢO LUẬN</w:t>
      </w:r>
    </w:p>
    <w:p w14:paraId="202BA7BB" w14:textId="77777777" w:rsidR="009950BD" w:rsidRDefault="00D55C88" w:rsidP="00737967">
      <w:pPr>
        <w:pStyle w:val="Text"/>
      </w:pPr>
      <w:r>
        <w:t>Phần này lồng ghép kết quả thiết kế/mạch/phần mềm và thảo luận xung quanh kết quả đó. Sinh viên có thể trình bày hình ảnh sơ đồ mạch điện/hình ảnh sản phẩn/giao diện chính của phần mềm/sơ đồ điều khiển…</w:t>
      </w:r>
    </w:p>
    <w:p w14:paraId="45CE69BB" w14:textId="77777777" w:rsidR="009950BD" w:rsidRDefault="00D55C88" w:rsidP="00737967">
      <w:pPr>
        <w:pStyle w:val="Text"/>
      </w:pPr>
      <w:r>
        <w:lastRenderedPageBreak/>
        <w:t>Phần kết quả thực nghiệm nên được trình bày dạng biểu bảng số liệu định lượng, ví dụ: tốc độ? sai số? độ tin cậy? thời gian đáp ứng</w:t>
      </w:r>
      <w:r w:rsidR="002764DA">
        <w:t>?</w:t>
      </w:r>
      <w:r>
        <w:t xml:space="preserve">… tùy theo từng đề tài. </w:t>
      </w:r>
    </w:p>
    <w:p w14:paraId="1ABAF8A3" w14:textId="77777777" w:rsidR="009950BD" w:rsidRDefault="00D55C88" w:rsidP="00737967">
      <w:pPr>
        <w:pStyle w:val="Text"/>
      </w:pPr>
      <w:r>
        <w:t>Thảo luận kết quả: phù hợp với giả thuyết/mục tiêu thiết kế? khác biệt so với lý thuyết? nguyên nhân khác biệt?</w:t>
      </w:r>
    </w:p>
    <w:p w14:paraId="11E1468E" w14:textId="77777777" w:rsidR="006F7335" w:rsidRDefault="006F7335" w:rsidP="00737967">
      <w:pPr>
        <w:pStyle w:val="Heading1"/>
      </w:pPr>
      <w:r>
        <w:t>KẾT LUẬN VÀ ĐỀ NGHỊ</w:t>
      </w:r>
    </w:p>
    <w:p w14:paraId="0A5C780D" w14:textId="77777777" w:rsidR="002764DA" w:rsidRDefault="002764DA" w:rsidP="00737967">
      <w:pPr>
        <w:pStyle w:val="Text"/>
      </w:pPr>
      <w:r>
        <w:t>Phương pháp thiết kế có đạt được mục tiêu đề ra? Ưu điểm? Hạn chế?</w:t>
      </w:r>
    </w:p>
    <w:p w14:paraId="1876429F" w14:textId="77777777" w:rsidR="009950BD" w:rsidRDefault="009950BD" w:rsidP="00737967">
      <w:pPr>
        <w:pStyle w:val="Text"/>
      </w:pPr>
      <w:r>
        <w:t>Đề nghị</w:t>
      </w:r>
      <w:r w:rsidR="002764DA">
        <w:t xml:space="preserve"> áp dụng/cải tiến gì</w:t>
      </w:r>
      <w:r>
        <w:t>?</w:t>
      </w:r>
    </w:p>
    <w:p w14:paraId="0BE69493" w14:textId="7F8C1F2F" w:rsidR="006F7335" w:rsidRDefault="006F7335" w:rsidP="00737967">
      <w:pPr>
        <w:pStyle w:val="Subtitle"/>
      </w:pPr>
      <w:r>
        <w:t>CÁM ƠN</w:t>
      </w:r>
    </w:p>
    <w:p w14:paraId="27DE7178" w14:textId="7074E642" w:rsidR="006F7335" w:rsidRDefault="002764DA" w:rsidP="00737967">
      <w:pPr>
        <w:pStyle w:val="Acknowledgments"/>
      </w:pPr>
      <w:bookmarkStart w:id="1" w:name="_GoBack"/>
      <w:bookmarkEnd w:id="1"/>
      <w:r>
        <w:t>Phần này tri ân những tập thể, cá nhân có đóng góp/ảnh hưởng đến đề tài</w:t>
      </w:r>
      <w:r w:rsidR="00737967">
        <w:t>.</w:t>
      </w:r>
      <w:r>
        <w:t xml:space="preserve"> Thông thường có 4 cấp độ cám ơn: (1) cám ơn sự hỗ trợ tài chính; (2) cám ơn người đọc bản thảo/góp ý; (3) cám ơn bạn bè/thầy cô đã cổ vũ; (4) cám ơn những người đã cung cấp số liệu/phương tiện/thiết bị…</w:t>
      </w:r>
    </w:p>
    <w:p w14:paraId="1BB3C690" w14:textId="77777777" w:rsidR="006F7335" w:rsidRDefault="006F7335" w:rsidP="00737967">
      <w:pPr>
        <w:pStyle w:val="Subtitle"/>
      </w:pPr>
      <w:r>
        <w:t>TÀI LIỆU THAM KHẢO</w:t>
      </w:r>
    </w:p>
    <w:p w14:paraId="5AD53E1B" w14:textId="77777777" w:rsidR="006F7335" w:rsidRDefault="00F715A8" w:rsidP="00737967">
      <w:pPr>
        <w:pStyle w:val="References"/>
      </w:pPr>
      <w:r>
        <w:t xml:space="preserve">[1] </w:t>
      </w:r>
      <w:r w:rsidR="00737967">
        <w:t>T</w:t>
      </w:r>
      <w:r w:rsidR="0054265C">
        <w:t>ê</w:t>
      </w:r>
      <w:r w:rsidR="00737967">
        <w:t xml:space="preserve">n </w:t>
      </w:r>
      <w:r w:rsidR="0054265C">
        <w:t>tác giả 1</w:t>
      </w:r>
      <w:r w:rsidR="00737967">
        <w:t>, T</w:t>
      </w:r>
      <w:r w:rsidR="0054265C">
        <w:t>ê</w:t>
      </w:r>
      <w:r w:rsidR="00737967">
        <w:t xml:space="preserve">n </w:t>
      </w:r>
      <w:r w:rsidR="0054265C">
        <w:t xml:space="preserve">tác giả </w:t>
      </w:r>
      <w:r w:rsidR="00737967">
        <w:t>2… v</w:t>
      </w:r>
      <w:r w:rsidR="0054265C">
        <w:t>à</w:t>
      </w:r>
      <w:r w:rsidR="00737967">
        <w:t xml:space="preserve"> T</w:t>
      </w:r>
      <w:r w:rsidR="0054265C">
        <w:t>ê</w:t>
      </w:r>
      <w:r w:rsidR="00737967">
        <w:t xml:space="preserve">n </w:t>
      </w:r>
      <w:r w:rsidR="0054265C">
        <w:t xml:space="preserve">tác giả </w:t>
      </w:r>
      <w:r w:rsidR="00737967">
        <w:t xml:space="preserve">n, năm </w:t>
      </w:r>
      <w:r w:rsidR="0054265C">
        <w:t>xuất bản</w:t>
      </w:r>
      <w:r w:rsidR="00737967">
        <w:t xml:space="preserve">. Tên bài báo. </w:t>
      </w:r>
      <w:r w:rsidR="00737967" w:rsidRPr="00737967">
        <w:rPr>
          <w:i/>
        </w:rPr>
        <w:t>Tên tạp chí,</w:t>
      </w:r>
      <w:r w:rsidR="00737967">
        <w:t xml:space="preserve"> số? tập? trang xxx-yyy.</w:t>
      </w:r>
    </w:p>
    <w:p w14:paraId="41BC69B3" w14:textId="77777777" w:rsidR="006F7335" w:rsidRDefault="00F715A8" w:rsidP="00737967">
      <w:pPr>
        <w:pStyle w:val="References"/>
      </w:pPr>
      <w:r>
        <w:t xml:space="preserve">[2] </w:t>
      </w:r>
      <w:r w:rsidR="00737967">
        <w:t>T</w:t>
      </w:r>
      <w:r w:rsidR="0054265C">
        <w:t>ê</w:t>
      </w:r>
      <w:r w:rsidR="00737967">
        <w:t xml:space="preserve">n </w:t>
      </w:r>
      <w:r w:rsidR="0054265C">
        <w:t xml:space="preserve">tác giả </w:t>
      </w:r>
      <w:r w:rsidR="00737967">
        <w:t>1, T</w:t>
      </w:r>
      <w:r w:rsidR="0054265C">
        <w:t>ê</w:t>
      </w:r>
      <w:r w:rsidR="00737967">
        <w:t xml:space="preserve">n </w:t>
      </w:r>
      <w:r w:rsidR="0054265C">
        <w:t xml:space="preserve">tác giả </w:t>
      </w:r>
      <w:r w:rsidR="00737967">
        <w:t>2… và T</w:t>
      </w:r>
      <w:r w:rsidR="0054265C">
        <w:t>ê</w:t>
      </w:r>
      <w:r w:rsidR="00737967">
        <w:t xml:space="preserve">n </w:t>
      </w:r>
      <w:r w:rsidR="0054265C">
        <w:t xml:space="preserve">tác giả </w:t>
      </w:r>
      <w:r w:rsidR="00737967">
        <w:t xml:space="preserve">n, năm </w:t>
      </w:r>
      <w:r w:rsidR="0054265C">
        <w:t>xuất bản</w:t>
      </w:r>
      <w:r w:rsidR="00737967">
        <w:t xml:space="preserve">. </w:t>
      </w:r>
      <w:r w:rsidR="00737967" w:rsidRPr="002764DA">
        <w:rPr>
          <w:i/>
        </w:rPr>
        <w:t>Tên sách</w:t>
      </w:r>
      <w:r w:rsidR="00737967">
        <w:t>. N</w:t>
      </w:r>
      <w:r w:rsidR="0054265C">
        <w:t>hà xuất bản</w:t>
      </w:r>
      <w:r w:rsidR="00737967">
        <w:t>, tổng số trang.</w:t>
      </w:r>
    </w:p>
    <w:p w14:paraId="742FD456" w14:textId="77777777" w:rsidR="00F715A8" w:rsidRDefault="00F715A8" w:rsidP="00737967">
      <w:pPr>
        <w:pStyle w:val="References"/>
      </w:pPr>
      <w:r>
        <w:t xml:space="preserve">[3] Tên tác giả/Tên trang web, năm viết bài. </w:t>
      </w:r>
      <w:r w:rsidRPr="00F715A8">
        <w:rPr>
          <w:i/>
        </w:rPr>
        <w:t>Tên bài</w:t>
      </w:r>
      <w:r>
        <w:t>. Truy cập từ &lt;link online&gt; vào ngày …tháng… năm…</w:t>
      </w:r>
    </w:p>
    <w:p w14:paraId="69F1DF0D" w14:textId="77777777" w:rsidR="00D9033E" w:rsidRDefault="00D9033E" w:rsidP="00737967">
      <w:pPr>
        <w:pStyle w:val="References"/>
      </w:pPr>
      <w:r>
        <w:t>[4]…</w:t>
      </w:r>
    </w:p>
    <w:p w14:paraId="7F06E0A4" w14:textId="77777777" w:rsidR="002764DA" w:rsidRDefault="002764DA" w:rsidP="002764DA">
      <w:pPr>
        <w:pStyle w:val="Subtitle"/>
      </w:pPr>
      <w:r>
        <w:t>PHỤ LỤC</w:t>
      </w:r>
    </w:p>
    <w:p w14:paraId="45E4FB7F" w14:textId="77777777" w:rsidR="002764DA" w:rsidRDefault="002764DA" w:rsidP="002764DA">
      <w:pPr>
        <w:pStyle w:val="Text"/>
      </w:pPr>
      <w:r>
        <w:t>Trình bày phần phụ lục (nếu có).</w:t>
      </w:r>
      <w:r w:rsidR="0002602D">
        <w:t xml:space="preserve"> Lưu ý nên trình bày tối đa  là </w:t>
      </w:r>
      <w:r w:rsidR="00F715A8">
        <w:t>8</w:t>
      </w:r>
      <w:r w:rsidR="0002602D">
        <w:t xml:space="preserve"> trang, kể cả phần phụ lục.</w:t>
      </w:r>
    </w:p>
    <w:p w14:paraId="7C912427" w14:textId="77777777" w:rsidR="002764DA" w:rsidRDefault="002764DA">
      <w:pPr>
        <w:rPr>
          <w:szCs w:val="24"/>
        </w:rPr>
      </w:pPr>
      <w:r>
        <w:br w:type="page"/>
      </w:r>
    </w:p>
    <w:p w14:paraId="6724F762" w14:textId="77777777" w:rsidR="002764DA" w:rsidRDefault="0002602D" w:rsidP="0002602D">
      <w:pPr>
        <w:pStyle w:val="TableTitle"/>
      </w:pPr>
      <w:r>
        <w:lastRenderedPageBreak/>
        <w:t xml:space="preserve">Bảng 2: </w:t>
      </w:r>
      <w:r w:rsidR="002764DA">
        <w:t>Các styte sử dụng trong quá trình soạn thảo báo cáo:</w:t>
      </w:r>
    </w:p>
    <w:tbl>
      <w:tblPr>
        <w:tblStyle w:val="TableGrid"/>
        <w:tblW w:w="8834" w:type="dxa"/>
        <w:tblLook w:val="04A0" w:firstRow="1" w:lastRow="0" w:firstColumn="1" w:lastColumn="0" w:noHBand="0" w:noVBand="1"/>
      </w:tblPr>
      <w:tblGrid>
        <w:gridCol w:w="2174"/>
        <w:gridCol w:w="6660"/>
      </w:tblGrid>
      <w:tr w:rsidR="002764DA" w:rsidRPr="0002602D" w14:paraId="3A3BF30B" w14:textId="77777777" w:rsidTr="0002602D">
        <w:trPr>
          <w:trHeight w:val="284"/>
        </w:trPr>
        <w:tc>
          <w:tcPr>
            <w:tcW w:w="2174" w:type="dxa"/>
            <w:hideMark/>
          </w:tcPr>
          <w:p w14:paraId="10335753" w14:textId="77777777" w:rsidR="001F2663" w:rsidRPr="0002602D" w:rsidRDefault="002764DA" w:rsidP="0002602D">
            <w:pPr>
              <w:pStyle w:val="Text"/>
              <w:spacing w:before="60" w:after="60"/>
              <w:rPr>
                <w:szCs w:val="26"/>
              </w:rPr>
            </w:pPr>
            <w:r w:rsidRPr="0002602D">
              <w:rPr>
                <w:b/>
                <w:bCs/>
                <w:szCs w:val="26"/>
              </w:rPr>
              <w:t>STYLE</w:t>
            </w:r>
          </w:p>
        </w:tc>
        <w:tc>
          <w:tcPr>
            <w:tcW w:w="6660" w:type="dxa"/>
            <w:hideMark/>
          </w:tcPr>
          <w:p w14:paraId="1CA9D423" w14:textId="77777777" w:rsidR="001F2663" w:rsidRPr="0002602D" w:rsidRDefault="002764DA" w:rsidP="0002602D">
            <w:pPr>
              <w:pStyle w:val="Text"/>
              <w:spacing w:before="60" w:after="60"/>
              <w:rPr>
                <w:szCs w:val="26"/>
              </w:rPr>
            </w:pPr>
            <w:r w:rsidRPr="0002602D">
              <w:rPr>
                <w:b/>
                <w:bCs/>
                <w:szCs w:val="26"/>
              </w:rPr>
              <w:t>MỤC ÁP DỤNG</w:t>
            </w:r>
          </w:p>
        </w:tc>
      </w:tr>
      <w:tr w:rsidR="002764DA" w:rsidRPr="0002602D" w14:paraId="7D8D2A0A" w14:textId="77777777" w:rsidTr="0002602D">
        <w:trPr>
          <w:trHeight w:val="284"/>
        </w:trPr>
        <w:tc>
          <w:tcPr>
            <w:tcW w:w="2174" w:type="dxa"/>
            <w:hideMark/>
          </w:tcPr>
          <w:p w14:paraId="28E7CCE8" w14:textId="77777777" w:rsidR="001F2663" w:rsidRPr="0002602D" w:rsidRDefault="002764DA" w:rsidP="0002602D">
            <w:pPr>
              <w:pStyle w:val="Text"/>
              <w:spacing w:before="60" w:after="60"/>
              <w:rPr>
                <w:szCs w:val="26"/>
              </w:rPr>
            </w:pPr>
            <w:r w:rsidRPr="0002602D">
              <w:rPr>
                <w:szCs w:val="26"/>
              </w:rPr>
              <w:t>TITLE</w:t>
            </w:r>
          </w:p>
        </w:tc>
        <w:tc>
          <w:tcPr>
            <w:tcW w:w="6660" w:type="dxa"/>
            <w:hideMark/>
          </w:tcPr>
          <w:p w14:paraId="5FACA6F0" w14:textId="77777777" w:rsidR="001F2663" w:rsidRPr="0002602D" w:rsidRDefault="002764DA" w:rsidP="0002602D">
            <w:pPr>
              <w:pStyle w:val="Text"/>
              <w:spacing w:before="60" w:after="60"/>
              <w:rPr>
                <w:szCs w:val="26"/>
              </w:rPr>
            </w:pPr>
            <w:r w:rsidRPr="0002602D">
              <w:rPr>
                <w:szCs w:val="26"/>
              </w:rPr>
              <w:t>Tên bài viết</w:t>
            </w:r>
          </w:p>
        </w:tc>
      </w:tr>
      <w:tr w:rsidR="002764DA" w:rsidRPr="0002602D" w14:paraId="55C63C6A" w14:textId="77777777" w:rsidTr="0002602D">
        <w:trPr>
          <w:trHeight w:val="284"/>
        </w:trPr>
        <w:tc>
          <w:tcPr>
            <w:tcW w:w="2174" w:type="dxa"/>
            <w:hideMark/>
          </w:tcPr>
          <w:p w14:paraId="2B92AE35" w14:textId="77777777" w:rsidR="001F2663" w:rsidRPr="0002602D" w:rsidRDefault="002764DA" w:rsidP="0002602D">
            <w:pPr>
              <w:pStyle w:val="Text"/>
              <w:spacing w:before="60" w:after="60"/>
              <w:rPr>
                <w:szCs w:val="26"/>
              </w:rPr>
            </w:pPr>
            <w:r w:rsidRPr="0002602D">
              <w:rPr>
                <w:szCs w:val="26"/>
              </w:rPr>
              <w:t>Author</w:t>
            </w:r>
          </w:p>
        </w:tc>
        <w:tc>
          <w:tcPr>
            <w:tcW w:w="6660" w:type="dxa"/>
            <w:hideMark/>
          </w:tcPr>
          <w:p w14:paraId="3531E260" w14:textId="77777777" w:rsidR="001F2663" w:rsidRPr="0002602D" w:rsidRDefault="002764DA" w:rsidP="0002602D">
            <w:pPr>
              <w:pStyle w:val="Text"/>
              <w:spacing w:before="60" w:after="60"/>
              <w:rPr>
                <w:szCs w:val="26"/>
              </w:rPr>
            </w:pPr>
            <w:r w:rsidRPr="0002602D">
              <w:rPr>
                <w:szCs w:val="26"/>
              </w:rPr>
              <w:t>Tác giả</w:t>
            </w:r>
          </w:p>
        </w:tc>
      </w:tr>
      <w:tr w:rsidR="002764DA" w:rsidRPr="0002602D" w14:paraId="7DFEEE00" w14:textId="77777777" w:rsidTr="0002602D">
        <w:trPr>
          <w:trHeight w:val="284"/>
        </w:trPr>
        <w:tc>
          <w:tcPr>
            <w:tcW w:w="2174" w:type="dxa"/>
            <w:hideMark/>
          </w:tcPr>
          <w:p w14:paraId="3108898C" w14:textId="77777777" w:rsidR="001F2663" w:rsidRPr="0002602D" w:rsidRDefault="002764DA" w:rsidP="0002602D">
            <w:pPr>
              <w:pStyle w:val="Text"/>
              <w:spacing w:before="60" w:after="60"/>
              <w:rPr>
                <w:szCs w:val="26"/>
              </w:rPr>
            </w:pPr>
            <w:r w:rsidRPr="0002602D">
              <w:rPr>
                <w:szCs w:val="26"/>
              </w:rPr>
              <w:t>SUBTITLE</w:t>
            </w:r>
          </w:p>
        </w:tc>
        <w:tc>
          <w:tcPr>
            <w:tcW w:w="6660" w:type="dxa"/>
            <w:hideMark/>
          </w:tcPr>
          <w:p w14:paraId="2F918DF0" w14:textId="77777777" w:rsidR="001F2663" w:rsidRPr="0002602D" w:rsidRDefault="002764DA" w:rsidP="0002602D">
            <w:pPr>
              <w:pStyle w:val="Text"/>
              <w:spacing w:before="60" w:after="60"/>
              <w:rPr>
                <w:szCs w:val="26"/>
              </w:rPr>
            </w:pPr>
            <w:r w:rsidRPr="0002602D">
              <w:rPr>
                <w:szCs w:val="26"/>
              </w:rPr>
              <w:t xml:space="preserve">Tựa của Tóm tắt, Abstract, Tài liệu tham khảo </w:t>
            </w:r>
          </w:p>
        </w:tc>
      </w:tr>
      <w:tr w:rsidR="002764DA" w:rsidRPr="0002602D" w14:paraId="5245B9E7" w14:textId="77777777" w:rsidTr="0002602D">
        <w:trPr>
          <w:trHeight w:val="284"/>
        </w:trPr>
        <w:tc>
          <w:tcPr>
            <w:tcW w:w="2174" w:type="dxa"/>
            <w:hideMark/>
          </w:tcPr>
          <w:p w14:paraId="37FD7095" w14:textId="77777777" w:rsidR="001F2663" w:rsidRPr="0002602D" w:rsidRDefault="002764DA" w:rsidP="0002602D">
            <w:pPr>
              <w:pStyle w:val="Text"/>
              <w:spacing w:before="60" w:after="60"/>
              <w:rPr>
                <w:szCs w:val="26"/>
              </w:rPr>
            </w:pPr>
            <w:r w:rsidRPr="0002602D">
              <w:rPr>
                <w:szCs w:val="26"/>
              </w:rPr>
              <w:t>Heading1</w:t>
            </w:r>
          </w:p>
        </w:tc>
        <w:tc>
          <w:tcPr>
            <w:tcW w:w="6660" w:type="dxa"/>
            <w:hideMark/>
          </w:tcPr>
          <w:p w14:paraId="10D4E444" w14:textId="77777777" w:rsidR="001F2663" w:rsidRPr="0002602D" w:rsidRDefault="002764DA" w:rsidP="0002602D">
            <w:pPr>
              <w:pStyle w:val="Text"/>
              <w:spacing w:before="60" w:after="60"/>
              <w:rPr>
                <w:szCs w:val="26"/>
              </w:rPr>
            </w:pPr>
            <w:r w:rsidRPr="0002602D">
              <w:rPr>
                <w:szCs w:val="26"/>
              </w:rPr>
              <w:t>Mở đầu, Phương tiện Phương pháp, Kết quả Thảo luận, Kết luận Đề nghị (đề mục mức 1)</w:t>
            </w:r>
          </w:p>
        </w:tc>
      </w:tr>
      <w:tr w:rsidR="002764DA" w:rsidRPr="0002602D" w14:paraId="2B32F92A" w14:textId="77777777" w:rsidTr="0002602D">
        <w:trPr>
          <w:trHeight w:val="284"/>
        </w:trPr>
        <w:tc>
          <w:tcPr>
            <w:tcW w:w="2174" w:type="dxa"/>
            <w:hideMark/>
          </w:tcPr>
          <w:p w14:paraId="57F9AB68" w14:textId="77777777" w:rsidR="001F2663" w:rsidRPr="0002602D" w:rsidRDefault="002764DA" w:rsidP="0002602D">
            <w:pPr>
              <w:pStyle w:val="Text"/>
              <w:spacing w:before="60" w:after="60"/>
              <w:rPr>
                <w:szCs w:val="26"/>
              </w:rPr>
            </w:pPr>
            <w:r w:rsidRPr="0002602D">
              <w:rPr>
                <w:szCs w:val="26"/>
              </w:rPr>
              <w:t>Heading 2</w:t>
            </w:r>
          </w:p>
        </w:tc>
        <w:tc>
          <w:tcPr>
            <w:tcW w:w="6660" w:type="dxa"/>
            <w:hideMark/>
          </w:tcPr>
          <w:p w14:paraId="2031A27B" w14:textId="77777777" w:rsidR="001F2663" w:rsidRPr="0002602D" w:rsidRDefault="002764DA" w:rsidP="0002602D">
            <w:pPr>
              <w:pStyle w:val="Text"/>
              <w:spacing w:before="60" w:after="60"/>
              <w:rPr>
                <w:szCs w:val="26"/>
              </w:rPr>
            </w:pPr>
            <w:r w:rsidRPr="0002602D">
              <w:rPr>
                <w:szCs w:val="26"/>
              </w:rPr>
              <w:t>Các đề mục mức 2</w:t>
            </w:r>
          </w:p>
        </w:tc>
      </w:tr>
      <w:tr w:rsidR="002764DA" w:rsidRPr="0002602D" w14:paraId="410AA84A" w14:textId="77777777" w:rsidTr="0002602D">
        <w:trPr>
          <w:trHeight w:val="284"/>
        </w:trPr>
        <w:tc>
          <w:tcPr>
            <w:tcW w:w="2174" w:type="dxa"/>
            <w:hideMark/>
          </w:tcPr>
          <w:p w14:paraId="5D8D87BD" w14:textId="77777777" w:rsidR="001F2663" w:rsidRPr="0002602D" w:rsidRDefault="002764DA" w:rsidP="0002602D">
            <w:pPr>
              <w:pStyle w:val="Text"/>
              <w:spacing w:before="60" w:after="60"/>
              <w:rPr>
                <w:szCs w:val="26"/>
              </w:rPr>
            </w:pPr>
            <w:r w:rsidRPr="0002602D">
              <w:rPr>
                <w:szCs w:val="26"/>
              </w:rPr>
              <w:t>Heading 3</w:t>
            </w:r>
          </w:p>
        </w:tc>
        <w:tc>
          <w:tcPr>
            <w:tcW w:w="6660" w:type="dxa"/>
            <w:hideMark/>
          </w:tcPr>
          <w:p w14:paraId="199D4271" w14:textId="77777777" w:rsidR="001F2663" w:rsidRPr="0002602D" w:rsidRDefault="002764DA" w:rsidP="0002602D">
            <w:pPr>
              <w:pStyle w:val="Text"/>
              <w:spacing w:before="60" w:after="60"/>
              <w:rPr>
                <w:szCs w:val="26"/>
              </w:rPr>
            </w:pPr>
            <w:r w:rsidRPr="0002602D">
              <w:rPr>
                <w:szCs w:val="26"/>
              </w:rPr>
              <w:t>Các đề mục mức 3</w:t>
            </w:r>
          </w:p>
        </w:tc>
      </w:tr>
      <w:tr w:rsidR="002764DA" w:rsidRPr="0002602D" w14:paraId="42BDF212" w14:textId="77777777" w:rsidTr="0002602D">
        <w:trPr>
          <w:trHeight w:val="284"/>
        </w:trPr>
        <w:tc>
          <w:tcPr>
            <w:tcW w:w="2174" w:type="dxa"/>
            <w:hideMark/>
          </w:tcPr>
          <w:p w14:paraId="50E70469" w14:textId="77777777" w:rsidR="001F2663" w:rsidRPr="0002602D" w:rsidRDefault="002764DA" w:rsidP="0002602D">
            <w:pPr>
              <w:pStyle w:val="Text"/>
              <w:spacing w:before="60" w:after="60"/>
              <w:rPr>
                <w:szCs w:val="26"/>
              </w:rPr>
            </w:pPr>
            <w:r w:rsidRPr="0002602D">
              <w:rPr>
                <w:szCs w:val="26"/>
              </w:rPr>
              <w:t>- Idea listing</w:t>
            </w:r>
          </w:p>
        </w:tc>
        <w:tc>
          <w:tcPr>
            <w:tcW w:w="6660" w:type="dxa"/>
            <w:hideMark/>
          </w:tcPr>
          <w:p w14:paraId="49A10EB4" w14:textId="77777777" w:rsidR="001F2663" w:rsidRPr="0002602D" w:rsidRDefault="002764DA" w:rsidP="0002602D">
            <w:pPr>
              <w:pStyle w:val="Text"/>
              <w:spacing w:before="60" w:after="60"/>
              <w:rPr>
                <w:szCs w:val="26"/>
              </w:rPr>
            </w:pPr>
            <w:r w:rsidRPr="0002602D">
              <w:rPr>
                <w:szCs w:val="26"/>
              </w:rPr>
              <w:t>Liệt kê các ý</w:t>
            </w:r>
          </w:p>
        </w:tc>
      </w:tr>
      <w:tr w:rsidR="002764DA" w:rsidRPr="0002602D" w14:paraId="06E6D9AF" w14:textId="77777777" w:rsidTr="0002602D">
        <w:trPr>
          <w:trHeight w:val="284"/>
        </w:trPr>
        <w:tc>
          <w:tcPr>
            <w:tcW w:w="2174" w:type="dxa"/>
            <w:hideMark/>
          </w:tcPr>
          <w:p w14:paraId="0BFC7ED9" w14:textId="77777777" w:rsidR="001F2663" w:rsidRPr="0002602D" w:rsidRDefault="002764DA" w:rsidP="0002602D">
            <w:pPr>
              <w:pStyle w:val="Text"/>
              <w:spacing w:before="60" w:after="60"/>
              <w:rPr>
                <w:szCs w:val="26"/>
              </w:rPr>
            </w:pPr>
            <w:r w:rsidRPr="0002602D">
              <w:rPr>
                <w:szCs w:val="26"/>
              </w:rPr>
              <w:t>Keyword</w:t>
            </w:r>
          </w:p>
        </w:tc>
        <w:tc>
          <w:tcPr>
            <w:tcW w:w="6660" w:type="dxa"/>
            <w:hideMark/>
          </w:tcPr>
          <w:p w14:paraId="709B0A4B" w14:textId="77777777" w:rsidR="001F2663" w:rsidRPr="0002602D" w:rsidRDefault="002764DA" w:rsidP="0002602D">
            <w:pPr>
              <w:pStyle w:val="Text"/>
              <w:spacing w:before="60" w:after="60"/>
              <w:rPr>
                <w:szCs w:val="26"/>
              </w:rPr>
            </w:pPr>
            <w:r w:rsidRPr="0002602D">
              <w:rPr>
                <w:szCs w:val="26"/>
              </w:rPr>
              <w:t xml:space="preserve">Keyword và từ khóa </w:t>
            </w:r>
          </w:p>
        </w:tc>
      </w:tr>
      <w:tr w:rsidR="002764DA" w:rsidRPr="0002602D" w14:paraId="45A32504" w14:textId="77777777" w:rsidTr="0002602D">
        <w:trPr>
          <w:trHeight w:val="284"/>
        </w:trPr>
        <w:tc>
          <w:tcPr>
            <w:tcW w:w="2174" w:type="dxa"/>
            <w:hideMark/>
          </w:tcPr>
          <w:p w14:paraId="6139BA8E" w14:textId="77777777" w:rsidR="001F2663" w:rsidRPr="0002602D" w:rsidRDefault="002764DA" w:rsidP="0002602D">
            <w:pPr>
              <w:pStyle w:val="Text"/>
              <w:spacing w:before="60" w:after="60"/>
              <w:rPr>
                <w:szCs w:val="26"/>
              </w:rPr>
            </w:pPr>
            <w:r w:rsidRPr="0002602D">
              <w:rPr>
                <w:szCs w:val="26"/>
              </w:rPr>
              <w:t>Abstract</w:t>
            </w:r>
          </w:p>
        </w:tc>
        <w:tc>
          <w:tcPr>
            <w:tcW w:w="6660" w:type="dxa"/>
            <w:hideMark/>
          </w:tcPr>
          <w:p w14:paraId="7EB6CB53" w14:textId="77777777" w:rsidR="001F2663" w:rsidRPr="0002602D" w:rsidRDefault="002764DA" w:rsidP="0002602D">
            <w:pPr>
              <w:pStyle w:val="Text"/>
              <w:spacing w:before="60" w:after="60"/>
              <w:rPr>
                <w:szCs w:val="26"/>
              </w:rPr>
            </w:pPr>
            <w:r w:rsidRPr="0002602D">
              <w:rPr>
                <w:szCs w:val="26"/>
              </w:rPr>
              <w:t>Tóm tắt (tiếng Anh, tiếng Việt)</w:t>
            </w:r>
          </w:p>
        </w:tc>
      </w:tr>
      <w:tr w:rsidR="002764DA" w:rsidRPr="0002602D" w14:paraId="22806E4A" w14:textId="77777777" w:rsidTr="0002602D">
        <w:trPr>
          <w:trHeight w:val="284"/>
        </w:trPr>
        <w:tc>
          <w:tcPr>
            <w:tcW w:w="2174" w:type="dxa"/>
            <w:hideMark/>
          </w:tcPr>
          <w:p w14:paraId="1ECFD9A8" w14:textId="77777777" w:rsidR="001F2663" w:rsidRPr="0002602D" w:rsidRDefault="002764DA" w:rsidP="0002602D">
            <w:pPr>
              <w:pStyle w:val="Text"/>
              <w:spacing w:before="60" w:after="60"/>
              <w:rPr>
                <w:szCs w:val="26"/>
              </w:rPr>
            </w:pPr>
            <w:r w:rsidRPr="0002602D">
              <w:rPr>
                <w:szCs w:val="26"/>
              </w:rPr>
              <w:t>Abstract title</w:t>
            </w:r>
          </w:p>
        </w:tc>
        <w:tc>
          <w:tcPr>
            <w:tcW w:w="6660" w:type="dxa"/>
            <w:hideMark/>
          </w:tcPr>
          <w:p w14:paraId="26DDB549" w14:textId="77777777" w:rsidR="001F2663" w:rsidRPr="0002602D" w:rsidRDefault="002764DA" w:rsidP="0002602D">
            <w:pPr>
              <w:pStyle w:val="Text"/>
              <w:spacing w:before="60" w:after="60"/>
              <w:rPr>
                <w:szCs w:val="26"/>
              </w:rPr>
            </w:pPr>
            <w:r w:rsidRPr="0002602D">
              <w:rPr>
                <w:szCs w:val="26"/>
              </w:rPr>
              <w:t>Tên bài viết tiếng Anh</w:t>
            </w:r>
          </w:p>
        </w:tc>
      </w:tr>
      <w:tr w:rsidR="002764DA" w:rsidRPr="0002602D" w14:paraId="1CBA45BA" w14:textId="77777777" w:rsidTr="0002602D">
        <w:trPr>
          <w:trHeight w:val="284"/>
        </w:trPr>
        <w:tc>
          <w:tcPr>
            <w:tcW w:w="2174" w:type="dxa"/>
            <w:hideMark/>
          </w:tcPr>
          <w:p w14:paraId="3413CC46" w14:textId="77777777" w:rsidR="001F2663" w:rsidRPr="0002602D" w:rsidRDefault="002764DA" w:rsidP="0002602D">
            <w:pPr>
              <w:pStyle w:val="Text"/>
              <w:spacing w:before="60" w:after="60"/>
              <w:rPr>
                <w:szCs w:val="26"/>
              </w:rPr>
            </w:pPr>
            <w:r w:rsidRPr="0002602D">
              <w:rPr>
                <w:szCs w:val="26"/>
              </w:rPr>
              <w:t>Figure Title</w:t>
            </w:r>
          </w:p>
        </w:tc>
        <w:tc>
          <w:tcPr>
            <w:tcW w:w="6660" w:type="dxa"/>
            <w:hideMark/>
          </w:tcPr>
          <w:p w14:paraId="76906687" w14:textId="77777777" w:rsidR="001F2663" w:rsidRPr="0002602D" w:rsidRDefault="002764DA" w:rsidP="0002602D">
            <w:pPr>
              <w:pStyle w:val="Text"/>
              <w:spacing w:before="60" w:after="60"/>
              <w:rPr>
                <w:szCs w:val="26"/>
              </w:rPr>
            </w:pPr>
            <w:r w:rsidRPr="0002602D">
              <w:rPr>
                <w:szCs w:val="26"/>
              </w:rPr>
              <w:t>Tiêu đề cho hình</w:t>
            </w:r>
          </w:p>
        </w:tc>
      </w:tr>
      <w:tr w:rsidR="002764DA" w:rsidRPr="0002602D" w14:paraId="26F4284D" w14:textId="77777777" w:rsidTr="0002602D">
        <w:trPr>
          <w:trHeight w:val="284"/>
        </w:trPr>
        <w:tc>
          <w:tcPr>
            <w:tcW w:w="2174" w:type="dxa"/>
            <w:hideMark/>
          </w:tcPr>
          <w:p w14:paraId="3111ADA3" w14:textId="77777777" w:rsidR="001F2663" w:rsidRPr="0002602D" w:rsidRDefault="002764DA" w:rsidP="0002602D">
            <w:pPr>
              <w:pStyle w:val="Text"/>
              <w:spacing w:before="60" w:after="60"/>
              <w:rPr>
                <w:szCs w:val="26"/>
              </w:rPr>
            </w:pPr>
            <w:r w:rsidRPr="0002602D">
              <w:rPr>
                <w:szCs w:val="26"/>
              </w:rPr>
              <w:t>Table Title</w:t>
            </w:r>
          </w:p>
        </w:tc>
        <w:tc>
          <w:tcPr>
            <w:tcW w:w="6660" w:type="dxa"/>
            <w:hideMark/>
          </w:tcPr>
          <w:p w14:paraId="0E3F217B" w14:textId="77777777" w:rsidR="001F2663" w:rsidRPr="0002602D" w:rsidRDefault="002764DA" w:rsidP="0002602D">
            <w:pPr>
              <w:pStyle w:val="Text"/>
              <w:spacing w:before="60" w:after="60"/>
              <w:rPr>
                <w:szCs w:val="26"/>
              </w:rPr>
            </w:pPr>
            <w:r w:rsidRPr="0002602D">
              <w:rPr>
                <w:szCs w:val="26"/>
              </w:rPr>
              <w:t>Tiêu đề cho bảng</w:t>
            </w:r>
          </w:p>
        </w:tc>
      </w:tr>
      <w:tr w:rsidR="002764DA" w:rsidRPr="0002602D" w14:paraId="7E731836" w14:textId="77777777" w:rsidTr="0002602D">
        <w:trPr>
          <w:trHeight w:val="284"/>
        </w:trPr>
        <w:tc>
          <w:tcPr>
            <w:tcW w:w="2174" w:type="dxa"/>
            <w:hideMark/>
          </w:tcPr>
          <w:p w14:paraId="7FBAE9C9" w14:textId="77777777" w:rsidR="001F2663" w:rsidRPr="0002602D" w:rsidRDefault="002764DA" w:rsidP="0002602D">
            <w:pPr>
              <w:pStyle w:val="Text"/>
              <w:spacing w:before="60" w:after="60"/>
              <w:rPr>
                <w:szCs w:val="26"/>
              </w:rPr>
            </w:pPr>
            <w:r w:rsidRPr="0002602D">
              <w:rPr>
                <w:szCs w:val="26"/>
              </w:rPr>
              <w:t>Tab Grid</w:t>
            </w:r>
          </w:p>
        </w:tc>
        <w:tc>
          <w:tcPr>
            <w:tcW w:w="6660" w:type="dxa"/>
            <w:hideMark/>
          </w:tcPr>
          <w:p w14:paraId="40A7BFBA" w14:textId="77777777" w:rsidR="001F2663" w:rsidRPr="0002602D" w:rsidRDefault="002764DA" w:rsidP="0002602D">
            <w:pPr>
              <w:pStyle w:val="Text"/>
              <w:spacing w:before="60" w:after="60"/>
              <w:rPr>
                <w:szCs w:val="26"/>
              </w:rPr>
            </w:pPr>
            <w:r w:rsidRPr="0002602D">
              <w:rPr>
                <w:szCs w:val="26"/>
              </w:rPr>
              <w:t>Bảng</w:t>
            </w:r>
          </w:p>
        </w:tc>
      </w:tr>
      <w:tr w:rsidR="002764DA" w:rsidRPr="0002602D" w14:paraId="5A7E0609" w14:textId="77777777" w:rsidTr="0002602D">
        <w:trPr>
          <w:trHeight w:val="284"/>
        </w:trPr>
        <w:tc>
          <w:tcPr>
            <w:tcW w:w="2174" w:type="dxa"/>
            <w:hideMark/>
          </w:tcPr>
          <w:p w14:paraId="2074C110" w14:textId="77777777" w:rsidR="001F2663" w:rsidRPr="0002602D" w:rsidRDefault="002764DA" w:rsidP="0002602D">
            <w:pPr>
              <w:pStyle w:val="Text"/>
              <w:spacing w:before="60" w:after="60"/>
              <w:rPr>
                <w:szCs w:val="26"/>
              </w:rPr>
            </w:pPr>
            <w:r w:rsidRPr="0002602D">
              <w:rPr>
                <w:szCs w:val="26"/>
              </w:rPr>
              <w:t>Tab Notes</w:t>
            </w:r>
          </w:p>
        </w:tc>
        <w:tc>
          <w:tcPr>
            <w:tcW w:w="6660" w:type="dxa"/>
            <w:hideMark/>
          </w:tcPr>
          <w:p w14:paraId="3A1F3697" w14:textId="77777777" w:rsidR="001F2663" w:rsidRPr="0002602D" w:rsidRDefault="002764DA" w:rsidP="0002602D">
            <w:pPr>
              <w:pStyle w:val="Text"/>
              <w:spacing w:before="60" w:after="60"/>
              <w:rPr>
                <w:szCs w:val="26"/>
              </w:rPr>
            </w:pPr>
            <w:r w:rsidRPr="0002602D">
              <w:rPr>
                <w:szCs w:val="26"/>
              </w:rPr>
              <w:t>Chú thích cuối bảng</w:t>
            </w:r>
          </w:p>
        </w:tc>
      </w:tr>
      <w:tr w:rsidR="002764DA" w:rsidRPr="0002602D" w14:paraId="1B6AC497" w14:textId="77777777" w:rsidTr="0002602D">
        <w:trPr>
          <w:trHeight w:val="284"/>
        </w:trPr>
        <w:tc>
          <w:tcPr>
            <w:tcW w:w="2174" w:type="dxa"/>
            <w:hideMark/>
          </w:tcPr>
          <w:p w14:paraId="2FBA768A" w14:textId="77777777" w:rsidR="001F2663" w:rsidRPr="0002602D" w:rsidRDefault="002764DA" w:rsidP="0002602D">
            <w:pPr>
              <w:pStyle w:val="Text"/>
              <w:spacing w:before="60" w:after="60"/>
              <w:rPr>
                <w:szCs w:val="26"/>
              </w:rPr>
            </w:pPr>
            <w:r w:rsidRPr="0002602D">
              <w:rPr>
                <w:szCs w:val="26"/>
              </w:rPr>
              <w:t>Scientific name</w:t>
            </w:r>
          </w:p>
        </w:tc>
        <w:tc>
          <w:tcPr>
            <w:tcW w:w="6660" w:type="dxa"/>
            <w:hideMark/>
          </w:tcPr>
          <w:p w14:paraId="1F625BDC" w14:textId="77777777" w:rsidR="001F2663" w:rsidRPr="0002602D" w:rsidRDefault="002764DA" w:rsidP="0002602D">
            <w:pPr>
              <w:pStyle w:val="Text"/>
              <w:spacing w:before="60" w:after="60"/>
              <w:rPr>
                <w:szCs w:val="26"/>
              </w:rPr>
            </w:pPr>
            <w:r w:rsidRPr="0002602D">
              <w:rPr>
                <w:szCs w:val="26"/>
              </w:rPr>
              <w:t>Tên khoa học</w:t>
            </w:r>
          </w:p>
        </w:tc>
      </w:tr>
      <w:tr w:rsidR="002764DA" w:rsidRPr="0002602D" w14:paraId="6B7F2B2B" w14:textId="77777777" w:rsidTr="0002602D">
        <w:trPr>
          <w:trHeight w:val="284"/>
        </w:trPr>
        <w:tc>
          <w:tcPr>
            <w:tcW w:w="2174" w:type="dxa"/>
            <w:hideMark/>
          </w:tcPr>
          <w:p w14:paraId="6A049B23" w14:textId="77777777" w:rsidR="001F2663" w:rsidRPr="0002602D" w:rsidRDefault="002764DA" w:rsidP="0002602D">
            <w:pPr>
              <w:pStyle w:val="Text"/>
              <w:spacing w:before="60" w:after="60"/>
              <w:rPr>
                <w:szCs w:val="26"/>
              </w:rPr>
            </w:pPr>
            <w:r w:rsidRPr="0002602D">
              <w:rPr>
                <w:szCs w:val="26"/>
              </w:rPr>
              <w:t>Text</w:t>
            </w:r>
          </w:p>
        </w:tc>
        <w:tc>
          <w:tcPr>
            <w:tcW w:w="6660" w:type="dxa"/>
            <w:hideMark/>
          </w:tcPr>
          <w:p w14:paraId="4DC07617" w14:textId="77777777" w:rsidR="001F2663" w:rsidRPr="0002602D" w:rsidRDefault="002764DA" w:rsidP="0002602D">
            <w:pPr>
              <w:pStyle w:val="Text"/>
              <w:spacing w:before="60" w:after="60"/>
              <w:rPr>
                <w:szCs w:val="26"/>
              </w:rPr>
            </w:pPr>
            <w:r w:rsidRPr="0002602D">
              <w:rPr>
                <w:szCs w:val="26"/>
              </w:rPr>
              <w:t>Các đoạn văn bản bình thường trong bài viết</w:t>
            </w:r>
          </w:p>
        </w:tc>
      </w:tr>
      <w:tr w:rsidR="002764DA" w:rsidRPr="0002602D" w14:paraId="12B91116" w14:textId="77777777" w:rsidTr="0002602D">
        <w:trPr>
          <w:trHeight w:val="284"/>
        </w:trPr>
        <w:tc>
          <w:tcPr>
            <w:tcW w:w="2174" w:type="dxa"/>
            <w:hideMark/>
          </w:tcPr>
          <w:p w14:paraId="08A7F029" w14:textId="77777777" w:rsidR="001F2663" w:rsidRPr="0002602D" w:rsidRDefault="002764DA" w:rsidP="0002602D">
            <w:pPr>
              <w:pStyle w:val="Text"/>
              <w:spacing w:before="60" w:after="60"/>
              <w:rPr>
                <w:szCs w:val="26"/>
              </w:rPr>
            </w:pPr>
            <w:r w:rsidRPr="0002602D">
              <w:rPr>
                <w:szCs w:val="26"/>
              </w:rPr>
              <w:t>References</w:t>
            </w:r>
          </w:p>
        </w:tc>
        <w:tc>
          <w:tcPr>
            <w:tcW w:w="6660" w:type="dxa"/>
            <w:hideMark/>
          </w:tcPr>
          <w:p w14:paraId="2DB4F8C9" w14:textId="77777777" w:rsidR="001F2663" w:rsidRPr="0002602D" w:rsidRDefault="002764DA" w:rsidP="0002602D">
            <w:pPr>
              <w:pStyle w:val="Text"/>
              <w:spacing w:before="60" w:after="60"/>
              <w:rPr>
                <w:szCs w:val="26"/>
              </w:rPr>
            </w:pPr>
            <w:r w:rsidRPr="0002602D">
              <w:rPr>
                <w:szCs w:val="26"/>
              </w:rPr>
              <w:t>Liệt kê các tài liệu tham khảo</w:t>
            </w:r>
          </w:p>
        </w:tc>
      </w:tr>
      <w:tr w:rsidR="002764DA" w:rsidRPr="0002602D" w14:paraId="082F6082" w14:textId="77777777" w:rsidTr="0002602D">
        <w:trPr>
          <w:trHeight w:val="284"/>
        </w:trPr>
        <w:tc>
          <w:tcPr>
            <w:tcW w:w="2174" w:type="dxa"/>
            <w:hideMark/>
          </w:tcPr>
          <w:p w14:paraId="60D13934" w14:textId="77777777" w:rsidR="001F2663" w:rsidRPr="0002602D" w:rsidRDefault="002764DA" w:rsidP="0002602D">
            <w:pPr>
              <w:pStyle w:val="Text"/>
              <w:spacing w:before="60" w:after="60"/>
              <w:rPr>
                <w:szCs w:val="26"/>
              </w:rPr>
            </w:pPr>
            <w:r w:rsidRPr="0002602D">
              <w:rPr>
                <w:szCs w:val="26"/>
              </w:rPr>
              <w:t>Footnotes</w:t>
            </w:r>
          </w:p>
        </w:tc>
        <w:tc>
          <w:tcPr>
            <w:tcW w:w="6660" w:type="dxa"/>
            <w:hideMark/>
          </w:tcPr>
          <w:p w14:paraId="558C7347" w14:textId="77777777" w:rsidR="001F2663" w:rsidRPr="0002602D" w:rsidRDefault="002764DA" w:rsidP="0002602D">
            <w:pPr>
              <w:pStyle w:val="Text"/>
              <w:spacing w:before="60" w:after="60"/>
              <w:rPr>
                <w:szCs w:val="26"/>
              </w:rPr>
            </w:pPr>
            <w:r w:rsidRPr="0002602D">
              <w:rPr>
                <w:szCs w:val="26"/>
              </w:rPr>
              <w:t>Chú thích về tác giả</w:t>
            </w:r>
          </w:p>
        </w:tc>
      </w:tr>
      <w:tr w:rsidR="002764DA" w:rsidRPr="0002602D" w14:paraId="6122AE31" w14:textId="77777777" w:rsidTr="0002602D">
        <w:trPr>
          <w:trHeight w:val="284"/>
        </w:trPr>
        <w:tc>
          <w:tcPr>
            <w:tcW w:w="2174" w:type="dxa"/>
            <w:hideMark/>
          </w:tcPr>
          <w:p w14:paraId="1C961C6B" w14:textId="77777777" w:rsidR="001F2663" w:rsidRPr="0002602D" w:rsidRDefault="002764DA" w:rsidP="0002602D">
            <w:pPr>
              <w:pStyle w:val="Text"/>
              <w:spacing w:before="60" w:after="60"/>
              <w:rPr>
                <w:szCs w:val="26"/>
              </w:rPr>
            </w:pPr>
            <w:r w:rsidRPr="0002602D">
              <w:rPr>
                <w:szCs w:val="26"/>
              </w:rPr>
              <w:t>Clear formatting</w:t>
            </w:r>
          </w:p>
        </w:tc>
        <w:tc>
          <w:tcPr>
            <w:tcW w:w="6660" w:type="dxa"/>
            <w:hideMark/>
          </w:tcPr>
          <w:p w14:paraId="45CCE965" w14:textId="77777777" w:rsidR="001F2663" w:rsidRPr="0002602D" w:rsidRDefault="002764DA" w:rsidP="0002602D">
            <w:pPr>
              <w:pStyle w:val="Text"/>
              <w:spacing w:before="60" w:after="60"/>
              <w:rPr>
                <w:szCs w:val="26"/>
              </w:rPr>
            </w:pPr>
            <w:r w:rsidRPr="0002602D">
              <w:rPr>
                <w:szCs w:val="26"/>
              </w:rPr>
              <w:t>Xóa tất cả các định dạng đã có, thường áp dụng cho các bảng trước khi áp dụng tab grid</w:t>
            </w:r>
          </w:p>
        </w:tc>
      </w:tr>
      <w:tr w:rsidR="002764DA" w:rsidRPr="0002602D" w14:paraId="7A859585" w14:textId="77777777" w:rsidTr="0002602D">
        <w:trPr>
          <w:trHeight w:val="284"/>
        </w:trPr>
        <w:tc>
          <w:tcPr>
            <w:tcW w:w="2174" w:type="dxa"/>
            <w:hideMark/>
          </w:tcPr>
          <w:p w14:paraId="0A817A3A" w14:textId="77777777" w:rsidR="001F2663" w:rsidRPr="0002602D" w:rsidRDefault="002764DA" w:rsidP="0002602D">
            <w:pPr>
              <w:pStyle w:val="Text"/>
              <w:spacing w:before="60" w:after="60"/>
              <w:rPr>
                <w:szCs w:val="26"/>
              </w:rPr>
            </w:pPr>
            <w:r w:rsidRPr="0002602D">
              <w:rPr>
                <w:szCs w:val="26"/>
              </w:rPr>
              <w:t>Acknowledgment</w:t>
            </w:r>
          </w:p>
        </w:tc>
        <w:tc>
          <w:tcPr>
            <w:tcW w:w="6660" w:type="dxa"/>
            <w:hideMark/>
          </w:tcPr>
          <w:p w14:paraId="243AB02E" w14:textId="77777777" w:rsidR="001F2663" w:rsidRPr="0002602D" w:rsidRDefault="002764DA" w:rsidP="0002602D">
            <w:pPr>
              <w:pStyle w:val="Text"/>
              <w:spacing w:before="60" w:after="60"/>
              <w:rPr>
                <w:szCs w:val="26"/>
              </w:rPr>
            </w:pPr>
            <w:r w:rsidRPr="0002602D">
              <w:rPr>
                <w:szCs w:val="26"/>
              </w:rPr>
              <w:t>Cảm tạ</w:t>
            </w:r>
          </w:p>
        </w:tc>
      </w:tr>
    </w:tbl>
    <w:p w14:paraId="71C61416" w14:textId="77777777" w:rsidR="002764DA" w:rsidRPr="006F54E1" w:rsidRDefault="002764DA" w:rsidP="002764DA">
      <w:pPr>
        <w:pStyle w:val="Text"/>
      </w:pPr>
    </w:p>
    <w:sectPr w:rsidR="002764DA" w:rsidRPr="006F54E1" w:rsidSect="00AF0E75">
      <w:headerReference w:type="even" r:id="rId9"/>
      <w:headerReference w:type="default" r:id="rId10"/>
      <w:footerReference w:type="even" r:id="rId11"/>
      <w:footerReference w:type="default" r:id="rId12"/>
      <w:footnotePr>
        <w:numRestart w:val="eachPage"/>
      </w:footnotePr>
      <w:pgSz w:w="11909" w:h="16834" w:code="9"/>
      <w:pgMar w:top="1440" w:right="1080" w:bottom="1440" w:left="1800" w:header="720" w:footer="720" w:gutter="36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4A03A" w14:textId="77777777" w:rsidR="00815ECA" w:rsidRDefault="00815ECA">
      <w:r>
        <w:separator/>
      </w:r>
    </w:p>
  </w:endnote>
  <w:endnote w:type="continuationSeparator" w:id="0">
    <w:p w14:paraId="6A1E86CC" w14:textId="77777777" w:rsidR="00815ECA" w:rsidRDefault="0081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77A9" w14:textId="77777777" w:rsidR="009F4377" w:rsidRDefault="00577A1D" w:rsidP="00A62A7F">
    <w:pPr>
      <w:pStyle w:val="Footer"/>
      <w:framePr w:wrap="around" w:vAnchor="text" w:hAnchor="margin" w:xAlign="outside" w:y="1"/>
    </w:pPr>
    <w:r>
      <w:fldChar w:fldCharType="begin"/>
    </w:r>
    <w:r w:rsidR="009F4377">
      <w:instrText xml:space="preserve">PAGE  </w:instrText>
    </w:r>
    <w:r>
      <w:fldChar w:fldCharType="end"/>
    </w:r>
  </w:p>
  <w:p w14:paraId="63426CA7" w14:textId="77777777" w:rsidR="009F4377" w:rsidRDefault="009F4377" w:rsidP="00A62A7F">
    <w:pPr>
      <w:pStyle w:val="Footer"/>
      <w:ind w:right="360" w:firstLine="360"/>
    </w:pPr>
  </w:p>
  <w:p w14:paraId="064F2FD8" w14:textId="77777777" w:rsidR="009F4377" w:rsidRDefault="009F4377"/>
  <w:p w14:paraId="26EB1789" w14:textId="77777777" w:rsidR="009F4377" w:rsidRDefault="009F437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D2E74" w14:textId="588E499A" w:rsidR="009F4377" w:rsidRPr="005D1F3C" w:rsidRDefault="00577A1D" w:rsidP="00DE0162">
    <w:pPr>
      <w:pStyle w:val="Footer"/>
      <w:framePr w:wrap="around" w:vAnchor="text" w:hAnchor="margin" w:xAlign="outside" w:y="1"/>
      <w:rPr>
        <w:sz w:val="22"/>
        <w:szCs w:val="22"/>
      </w:rPr>
    </w:pPr>
    <w:r w:rsidRPr="005D1F3C">
      <w:rPr>
        <w:sz w:val="22"/>
        <w:szCs w:val="22"/>
      </w:rPr>
      <w:fldChar w:fldCharType="begin"/>
    </w:r>
    <w:r w:rsidR="009F4377" w:rsidRPr="005D1F3C">
      <w:rPr>
        <w:sz w:val="22"/>
        <w:szCs w:val="22"/>
      </w:rPr>
      <w:instrText xml:space="preserve">PAGE  </w:instrText>
    </w:r>
    <w:r w:rsidRPr="005D1F3C">
      <w:rPr>
        <w:sz w:val="22"/>
        <w:szCs w:val="22"/>
      </w:rPr>
      <w:fldChar w:fldCharType="separate"/>
    </w:r>
    <w:r w:rsidR="00D707CC">
      <w:rPr>
        <w:noProof/>
        <w:sz w:val="22"/>
        <w:szCs w:val="22"/>
      </w:rPr>
      <w:t>1</w:t>
    </w:r>
    <w:r w:rsidRPr="005D1F3C">
      <w:rPr>
        <w:sz w:val="22"/>
        <w:szCs w:val="22"/>
      </w:rPr>
      <w:fldChar w:fldCharType="end"/>
    </w:r>
  </w:p>
  <w:p w14:paraId="4ABBF008" w14:textId="77777777" w:rsidR="009F4377" w:rsidRDefault="009F437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B23CF" w14:textId="77777777" w:rsidR="00815ECA" w:rsidRDefault="00815ECA">
      <w:r>
        <w:separator/>
      </w:r>
    </w:p>
  </w:footnote>
  <w:footnote w:type="continuationSeparator" w:id="0">
    <w:p w14:paraId="717F0420" w14:textId="77777777" w:rsidR="00815ECA" w:rsidRDefault="00815ECA">
      <w:r>
        <w:continuationSeparator/>
      </w:r>
    </w:p>
  </w:footnote>
  <w:footnote w:id="1">
    <w:p w14:paraId="0105E83C" w14:textId="66FFF9D4" w:rsidR="006F7335" w:rsidRDefault="006F7335">
      <w:pPr>
        <w:pStyle w:val="FootnoteText"/>
      </w:pPr>
      <w:r>
        <w:rPr>
          <w:rStyle w:val="FootnoteReference"/>
        </w:rPr>
        <w:footnoteRef/>
      </w:r>
      <w:r>
        <w:t xml:space="preserve"> </w:t>
      </w:r>
      <w:r w:rsidR="00A61A6F">
        <w:t>Sinh viên lớp</w:t>
      </w:r>
      <w:r>
        <w:t xml:space="preserve"> </w:t>
      </w:r>
      <w:r w:rsidR="00A61A6F">
        <w:t>….</w:t>
      </w:r>
      <w:r>
        <w:t xml:space="preserve">, </w:t>
      </w:r>
      <w:r w:rsidR="00A61A6F">
        <w:t>Mã số SV: …., Số ĐT</w:t>
      </w:r>
      <w:r>
        <w:t xml:space="preserve">: </w:t>
      </w:r>
      <w:r w:rsidR="00A61A6F">
        <w:t>….</w:t>
      </w:r>
      <w:r>
        <w:t xml:space="preserve">, email: </w:t>
      </w:r>
      <w:r w:rsidR="00A61A6F">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B0D67" w14:textId="77777777" w:rsidR="009F4377" w:rsidRDefault="009F4377"/>
  <w:p w14:paraId="35EE0003" w14:textId="77777777" w:rsidR="009F4377" w:rsidRDefault="009F437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CA3F9" w14:textId="77777777" w:rsidR="009F4377" w:rsidRPr="005D1F3C" w:rsidRDefault="00A61A6F" w:rsidP="005D1F3C">
    <w:pPr>
      <w:pStyle w:val="Header"/>
      <w:tabs>
        <w:tab w:val="left" w:pos="6480"/>
      </w:tabs>
      <w:jc w:val="left"/>
      <w:rPr>
        <w:sz w:val="20"/>
        <w:szCs w:val="20"/>
      </w:rPr>
    </w:pPr>
    <w:r>
      <w:rPr>
        <w:sz w:val="20"/>
        <w:szCs w:val="20"/>
      </w:rPr>
      <w:t>Niên luận 1,2/Đồ án</w:t>
    </w:r>
    <w:r w:rsidR="009F4377" w:rsidRPr="005D1F3C">
      <w:rPr>
        <w:sz w:val="20"/>
        <w:szCs w:val="20"/>
      </w:rPr>
      <w:t xml:space="preserve">  </w:t>
    </w:r>
    <w:r w:rsidR="009F4377">
      <w:rPr>
        <w:sz w:val="20"/>
        <w:szCs w:val="20"/>
      </w:rPr>
      <w:tab/>
    </w:r>
    <w:r w:rsidR="009F4377" w:rsidRPr="005D1F3C">
      <w:rPr>
        <w:sz w:val="20"/>
        <w:szCs w:val="20"/>
      </w:rPr>
      <w:t>Trường Đại học Cần Thơ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8BE"/>
    <w:multiLevelType w:val="hybridMultilevel"/>
    <w:tmpl w:val="C4EC3E30"/>
    <w:lvl w:ilvl="0" w:tplc="DB82AE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A6F3C"/>
    <w:multiLevelType w:val="multilevel"/>
    <w:tmpl w:val="F2320E3E"/>
    <w:lvl w:ilvl="0">
      <w:start w:val="1"/>
      <w:numFmt w:val="decimal"/>
      <w:pStyle w:val="Heading1"/>
      <w:lvlText w:val="%1"/>
      <w:lvlJc w:val="left"/>
      <w:pPr>
        <w:tabs>
          <w:tab w:val="num" w:pos="288"/>
        </w:tabs>
        <w:ind w:left="288" w:hanging="288"/>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648"/>
        </w:tabs>
        <w:ind w:left="648" w:hanging="648"/>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4E183932"/>
    <w:multiLevelType w:val="multilevel"/>
    <w:tmpl w:val="E33C1B1C"/>
    <w:lvl w:ilvl="0">
      <w:start w:val="1"/>
      <w:numFmt w:val="decimal"/>
      <w:pStyle w:val="IdeaListing"/>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648"/>
        </w:tabs>
        <w:ind w:left="648" w:hanging="648"/>
      </w:pPr>
      <w:rPr>
        <w:rFonts w:hint="default"/>
      </w:rPr>
    </w:lvl>
    <w:lvl w:ilvl="3">
      <w:start w:val="1"/>
      <w:numFmt w:val="bullet"/>
      <w:pStyle w:val="IdeaListing"/>
      <w:lvlText w:val="­"/>
      <w:lvlJc w:val="left"/>
      <w:pPr>
        <w:tabs>
          <w:tab w:val="num" w:pos="360"/>
        </w:tabs>
        <w:ind w:left="360" w:hanging="360"/>
      </w:pPr>
      <w:rPr>
        <w:rFonts w:ascii="Courier New" w:hAnsi="Courier New"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2846BF9"/>
    <w:multiLevelType w:val="multilevel"/>
    <w:tmpl w:val="154C43B6"/>
    <w:lvl w:ilvl="0">
      <w:start w:val="1"/>
      <w:numFmt w:val="decimal"/>
      <w:pStyle w:val="UnderSubHeading3"/>
      <w:lvlText w:val="(%1)"/>
      <w:lvlJc w:val="left"/>
      <w:pPr>
        <w:tabs>
          <w:tab w:val="num" w:pos="1008"/>
        </w:tabs>
        <w:ind w:left="1008" w:hanging="288"/>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368"/>
        </w:tabs>
        <w:ind w:left="1368" w:hanging="648"/>
      </w:pPr>
      <w:rPr>
        <w:rFonts w:hint="default"/>
      </w:rPr>
    </w:lvl>
    <w:lvl w:ilvl="3">
      <w:start w:val="1"/>
      <w:numFmt w:val="decimal"/>
      <w:lvlText w:val="(%4)"/>
      <w:lvlJc w:val="left"/>
      <w:pPr>
        <w:tabs>
          <w:tab w:val="num" w:pos="1584"/>
        </w:tabs>
        <w:ind w:left="1584" w:hanging="864"/>
      </w:pPr>
      <w:rPr>
        <w:rFonts w:hint="default"/>
      </w:rPr>
    </w:lvl>
    <w:lvl w:ilvl="4">
      <w:start w:val="1"/>
      <w:numFmt w:val="lowerLetter"/>
      <w:pStyle w:val="SubHeading3"/>
      <w:lvlText w:val="(%5)"/>
      <w:lvlJc w:val="left"/>
      <w:pPr>
        <w:tabs>
          <w:tab w:val="num" w:pos="360"/>
        </w:tabs>
        <w:ind w:left="720" w:hanging="360"/>
      </w:pPr>
      <w:rPr>
        <w:rFonts w:hint="default"/>
      </w:rPr>
    </w:lvl>
    <w:lvl w:ilvl="5">
      <w:start w:val="1"/>
      <w:numFmt w:val="lowerRoman"/>
      <w:pStyle w:val="UnderSubHeading3"/>
      <w:lvlText w:val="(%6)"/>
      <w:lvlJc w:val="left"/>
      <w:pPr>
        <w:tabs>
          <w:tab w:val="num" w:pos="360"/>
        </w:tabs>
        <w:ind w:left="1080" w:hanging="360"/>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4" w15:restartNumberingAfterBreak="0">
    <w:nsid w:val="5933312A"/>
    <w:multiLevelType w:val="multilevel"/>
    <w:tmpl w:val="CD3CF28E"/>
    <w:lvl w:ilvl="0">
      <w:start w:val="2"/>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CBA3082"/>
    <w:multiLevelType w:val="multilevel"/>
    <w:tmpl w:val="2BBAC332"/>
    <w:lvl w:ilvl="0">
      <w:start w:val="2"/>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1"/>
  </w:num>
  <w:num w:numId="3">
    <w:abstractNumId w:val="3"/>
  </w:num>
  <w:num w:numId="4">
    <w:abstractNumId w:val="5"/>
  </w:num>
  <w:num w:numId="5">
    <w:abstractNumId w:val="4"/>
  </w:num>
  <w:num w:numId="6">
    <w:abstractNumId w:val="1"/>
  </w:num>
  <w:num w:numId="7">
    <w:abstractNumId w:val="1"/>
  </w:num>
  <w:num w:numId="8">
    <w:abstractNumId w:val="1"/>
  </w:num>
  <w:num w:numId="9">
    <w:abstractNumId w:val="1"/>
  </w:num>
  <w:num w:numId="10">
    <w:abstractNumId w:val="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737967"/>
    <w:rsid w:val="0000189E"/>
    <w:rsid w:val="000019EF"/>
    <w:rsid w:val="000038AF"/>
    <w:rsid w:val="00003CB5"/>
    <w:rsid w:val="00007954"/>
    <w:rsid w:val="000102EB"/>
    <w:rsid w:val="00013298"/>
    <w:rsid w:val="00014ED3"/>
    <w:rsid w:val="0002602D"/>
    <w:rsid w:val="000321D2"/>
    <w:rsid w:val="00040F79"/>
    <w:rsid w:val="000430BC"/>
    <w:rsid w:val="00060DAE"/>
    <w:rsid w:val="00075244"/>
    <w:rsid w:val="00075FDA"/>
    <w:rsid w:val="00080636"/>
    <w:rsid w:val="00080CDB"/>
    <w:rsid w:val="0008242E"/>
    <w:rsid w:val="000934BB"/>
    <w:rsid w:val="000960A2"/>
    <w:rsid w:val="000A0D65"/>
    <w:rsid w:val="000A462F"/>
    <w:rsid w:val="000B5C74"/>
    <w:rsid w:val="000C0DE7"/>
    <w:rsid w:val="000C7601"/>
    <w:rsid w:val="000D300D"/>
    <w:rsid w:val="000F7C6A"/>
    <w:rsid w:val="001034CB"/>
    <w:rsid w:val="00105B4A"/>
    <w:rsid w:val="00113FC2"/>
    <w:rsid w:val="00122183"/>
    <w:rsid w:val="001249C5"/>
    <w:rsid w:val="001273F9"/>
    <w:rsid w:val="001276EA"/>
    <w:rsid w:val="00131EB5"/>
    <w:rsid w:val="00134C8F"/>
    <w:rsid w:val="001622B3"/>
    <w:rsid w:val="00167888"/>
    <w:rsid w:val="00172B35"/>
    <w:rsid w:val="00173CC1"/>
    <w:rsid w:val="00190796"/>
    <w:rsid w:val="00191B09"/>
    <w:rsid w:val="00195DBA"/>
    <w:rsid w:val="001A1806"/>
    <w:rsid w:val="001A6DA2"/>
    <w:rsid w:val="001B09DB"/>
    <w:rsid w:val="001B3E94"/>
    <w:rsid w:val="001B64C3"/>
    <w:rsid w:val="001C25C8"/>
    <w:rsid w:val="001E7B65"/>
    <w:rsid w:val="001F2663"/>
    <w:rsid w:val="001F3017"/>
    <w:rsid w:val="001F7F0B"/>
    <w:rsid w:val="00202B12"/>
    <w:rsid w:val="00202B91"/>
    <w:rsid w:val="0021206D"/>
    <w:rsid w:val="00212E9B"/>
    <w:rsid w:val="00215203"/>
    <w:rsid w:val="00223618"/>
    <w:rsid w:val="002256FD"/>
    <w:rsid w:val="002317A0"/>
    <w:rsid w:val="00245C9A"/>
    <w:rsid w:val="002764DA"/>
    <w:rsid w:val="00277041"/>
    <w:rsid w:val="00281195"/>
    <w:rsid w:val="00287D44"/>
    <w:rsid w:val="002A1B68"/>
    <w:rsid w:val="002A281B"/>
    <w:rsid w:val="002B287D"/>
    <w:rsid w:val="002B328C"/>
    <w:rsid w:val="002B7D49"/>
    <w:rsid w:val="002C1348"/>
    <w:rsid w:val="002C1CE8"/>
    <w:rsid w:val="002C24CC"/>
    <w:rsid w:val="002C4818"/>
    <w:rsid w:val="002D0259"/>
    <w:rsid w:val="002D12BA"/>
    <w:rsid w:val="002F1A3E"/>
    <w:rsid w:val="002F3F64"/>
    <w:rsid w:val="00307118"/>
    <w:rsid w:val="00312506"/>
    <w:rsid w:val="003157B9"/>
    <w:rsid w:val="00317D98"/>
    <w:rsid w:val="00320D2D"/>
    <w:rsid w:val="00326A38"/>
    <w:rsid w:val="00343507"/>
    <w:rsid w:val="00346026"/>
    <w:rsid w:val="00354C49"/>
    <w:rsid w:val="0035773A"/>
    <w:rsid w:val="00364C7B"/>
    <w:rsid w:val="00372045"/>
    <w:rsid w:val="0039646E"/>
    <w:rsid w:val="003A02BE"/>
    <w:rsid w:val="003C6189"/>
    <w:rsid w:val="003D0DE8"/>
    <w:rsid w:val="003D6DC1"/>
    <w:rsid w:val="003E12D0"/>
    <w:rsid w:val="003E647D"/>
    <w:rsid w:val="004046CB"/>
    <w:rsid w:val="0040642A"/>
    <w:rsid w:val="00420863"/>
    <w:rsid w:val="00424F3C"/>
    <w:rsid w:val="00425F29"/>
    <w:rsid w:val="00437017"/>
    <w:rsid w:val="00447E07"/>
    <w:rsid w:val="00450E25"/>
    <w:rsid w:val="00453765"/>
    <w:rsid w:val="00453DC8"/>
    <w:rsid w:val="00470939"/>
    <w:rsid w:val="004716DA"/>
    <w:rsid w:val="00481C80"/>
    <w:rsid w:val="004861A4"/>
    <w:rsid w:val="00493EFA"/>
    <w:rsid w:val="004A2D69"/>
    <w:rsid w:val="004A4DD5"/>
    <w:rsid w:val="004A563B"/>
    <w:rsid w:val="004B300C"/>
    <w:rsid w:val="004B7CF3"/>
    <w:rsid w:val="004C3BC1"/>
    <w:rsid w:val="004C4EC1"/>
    <w:rsid w:val="004C5057"/>
    <w:rsid w:val="004C7701"/>
    <w:rsid w:val="004E06B2"/>
    <w:rsid w:val="004E2C33"/>
    <w:rsid w:val="004E2C7E"/>
    <w:rsid w:val="004E2CC5"/>
    <w:rsid w:val="004F1223"/>
    <w:rsid w:val="004F1960"/>
    <w:rsid w:val="004F2AF7"/>
    <w:rsid w:val="00500D32"/>
    <w:rsid w:val="005071AE"/>
    <w:rsid w:val="005079F0"/>
    <w:rsid w:val="005129FB"/>
    <w:rsid w:val="00513F44"/>
    <w:rsid w:val="005216B8"/>
    <w:rsid w:val="00532D56"/>
    <w:rsid w:val="00534A14"/>
    <w:rsid w:val="00541174"/>
    <w:rsid w:val="00541C0D"/>
    <w:rsid w:val="0054265C"/>
    <w:rsid w:val="0054503C"/>
    <w:rsid w:val="00550B51"/>
    <w:rsid w:val="00553FCA"/>
    <w:rsid w:val="00556A62"/>
    <w:rsid w:val="005614F6"/>
    <w:rsid w:val="00562B08"/>
    <w:rsid w:val="0056545A"/>
    <w:rsid w:val="00572B13"/>
    <w:rsid w:val="005752CE"/>
    <w:rsid w:val="00577A1D"/>
    <w:rsid w:val="00580428"/>
    <w:rsid w:val="00586795"/>
    <w:rsid w:val="00597D10"/>
    <w:rsid w:val="005A30E7"/>
    <w:rsid w:val="005A6A1E"/>
    <w:rsid w:val="005A7F3F"/>
    <w:rsid w:val="005B158D"/>
    <w:rsid w:val="005B24D3"/>
    <w:rsid w:val="005B3D24"/>
    <w:rsid w:val="005B76D3"/>
    <w:rsid w:val="005C7613"/>
    <w:rsid w:val="005D1F3C"/>
    <w:rsid w:val="005D2AFD"/>
    <w:rsid w:val="005D34D1"/>
    <w:rsid w:val="005F15AB"/>
    <w:rsid w:val="005F7A98"/>
    <w:rsid w:val="00605AA1"/>
    <w:rsid w:val="00611C06"/>
    <w:rsid w:val="00621C2E"/>
    <w:rsid w:val="006265F3"/>
    <w:rsid w:val="00627312"/>
    <w:rsid w:val="00650DD0"/>
    <w:rsid w:val="00650E28"/>
    <w:rsid w:val="00657C06"/>
    <w:rsid w:val="00660831"/>
    <w:rsid w:val="0066158C"/>
    <w:rsid w:val="006643BF"/>
    <w:rsid w:val="00674BB2"/>
    <w:rsid w:val="00676950"/>
    <w:rsid w:val="00682CB0"/>
    <w:rsid w:val="00696387"/>
    <w:rsid w:val="00697460"/>
    <w:rsid w:val="006B723C"/>
    <w:rsid w:val="006D4FD0"/>
    <w:rsid w:val="006D50A1"/>
    <w:rsid w:val="006D5C6C"/>
    <w:rsid w:val="006D7348"/>
    <w:rsid w:val="006F0FC1"/>
    <w:rsid w:val="006F54E1"/>
    <w:rsid w:val="006F7335"/>
    <w:rsid w:val="007121A9"/>
    <w:rsid w:val="00717897"/>
    <w:rsid w:val="00721D86"/>
    <w:rsid w:val="007253A9"/>
    <w:rsid w:val="00733FC8"/>
    <w:rsid w:val="00737967"/>
    <w:rsid w:val="00737C94"/>
    <w:rsid w:val="00744D90"/>
    <w:rsid w:val="00744DC8"/>
    <w:rsid w:val="0075793A"/>
    <w:rsid w:val="0077375E"/>
    <w:rsid w:val="007771B5"/>
    <w:rsid w:val="00784A70"/>
    <w:rsid w:val="007A0A02"/>
    <w:rsid w:val="007A3320"/>
    <w:rsid w:val="007A69EA"/>
    <w:rsid w:val="007B2A96"/>
    <w:rsid w:val="007B4009"/>
    <w:rsid w:val="007B75CE"/>
    <w:rsid w:val="007C3093"/>
    <w:rsid w:val="007C3442"/>
    <w:rsid w:val="007C7A2E"/>
    <w:rsid w:val="007E25F6"/>
    <w:rsid w:val="007E3B0A"/>
    <w:rsid w:val="007E3D3A"/>
    <w:rsid w:val="007F1271"/>
    <w:rsid w:val="007F18CC"/>
    <w:rsid w:val="007F714D"/>
    <w:rsid w:val="00804033"/>
    <w:rsid w:val="008137BA"/>
    <w:rsid w:val="00815ECA"/>
    <w:rsid w:val="0081769D"/>
    <w:rsid w:val="00821159"/>
    <w:rsid w:val="008254AC"/>
    <w:rsid w:val="008257BE"/>
    <w:rsid w:val="00825A74"/>
    <w:rsid w:val="00826337"/>
    <w:rsid w:val="00832AB7"/>
    <w:rsid w:val="00837329"/>
    <w:rsid w:val="00854EE3"/>
    <w:rsid w:val="008566A0"/>
    <w:rsid w:val="008670CB"/>
    <w:rsid w:val="00870DAC"/>
    <w:rsid w:val="00877762"/>
    <w:rsid w:val="00883BB9"/>
    <w:rsid w:val="00884AB3"/>
    <w:rsid w:val="008916D9"/>
    <w:rsid w:val="0089733B"/>
    <w:rsid w:val="00897666"/>
    <w:rsid w:val="008A1BB7"/>
    <w:rsid w:val="008A39A9"/>
    <w:rsid w:val="008C6DC1"/>
    <w:rsid w:val="008D1F71"/>
    <w:rsid w:val="008D405C"/>
    <w:rsid w:val="008E2E5E"/>
    <w:rsid w:val="008E4EE4"/>
    <w:rsid w:val="008E5951"/>
    <w:rsid w:val="008E6A12"/>
    <w:rsid w:val="008F1FB9"/>
    <w:rsid w:val="008F33FC"/>
    <w:rsid w:val="008F6B7A"/>
    <w:rsid w:val="0090145E"/>
    <w:rsid w:val="00911567"/>
    <w:rsid w:val="0091599B"/>
    <w:rsid w:val="00927AF5"/>
    <w:rsid w:val="00934530"/>
    <w:rsid w:val="00941394"/>
    <w:rsid w:val="009429AF"/>
    <w:rsid w:val="009434BB"/>
    <w:rsid w:val="009457F2"/>
    <w:rsid w:val="00946F50"/>
    <w:rsid w:val="0094744C"/>
    <w:rsid w:val="0095451E"/>
    <w:rsid w:val="00954EF2"/>
    <w:rsid w:val="009579D3"/>
    <w:rsid w:val="00965A6A"/>
    <w:rsid w:val="00976963"/>
    <w:rsid w:val="00977BEA"/>
    <w:rsid w:val="00982C92"/>
    <w:rsid w:val="00983A11"/>
    <w:rsid w:val="009950BD"/>
    <w:rsid w:val="009A08F8"/>
    <w:rsid w:val="009B5067"/>
    <w:rsid w:val="009B6C05"/>
    <w:rsid w:val="009C14F8"/>
    <w:rsid w:val="009C3109"/>
    <w:rsid w:val="009C6D60"/>
    <w:rsid w:val="009E57AD"/>
    <w:rsid w:val="009F00AB"/>
    <w:rsid w:val="009F4377"/>
    <w:rsid w:val="009F7738"/>
    <w:rsid w:val="00A03737"/>
    <w:rsid w:val="00A1688B"/>
    <w:rsid w:val="00A24ECA"/>
    <w:rsid w:val="00A403D3"/>
    <w:rsid w:val="00A41E2A"/>
    <w:rsid w:val="00A42324"/>
    <w:rsid w:val="00A42F56"/>
    <w:rsid w:val="00A43112"/>
    <w:rsid w:val="00A45E6B"/>
    <w:rsid w:val="00A465BF"/>
    <w:rsid w:val="00A5310E"/>
    <w:rsid w:val="00A61A6F"/>
    <w:rsid w:val="00A62A7F"/>
    <w:rsid w:val="00A63B05"/>
    <w:rsid w:val="00A77172"/>
    <w:rsid w:val="00A87959"/>
    <w:rsid w:val="00A87FF5"/>
    <w:rsid w:val="00AA2BF1"/>
    <w:rsid w:val="00AD31AA"/>
    <w:rsid w:val="00AE2B0B"/>
    <w:rsid w:val="00AE413C"/>
    <w:rsid w:val="00AE5CF5"/>
    <w:rsid w:val="00AF0E75"/>
    <w:rsid w:val="00B040A8"/>
    <w:rsid w:val="00B05C0A"/>
    <w:rsid w:val="00B07A8A"/>
    <w:rsid w:val="00B117DC"/>
    <w:rsid w:val="00B173C7"/>
    <w:rsid w:val="00B2022D"/>
    <w:rsid w:val="00B22E43"/>
    <w:rsid w:val="00B25B0F"/>
    <w:rsid w:val="00B273BF"/>
    <w:rsid w:val="00B331A7"/>
    <w:rsid w:val="00B344CA"/>
    <w:rsid w:val="00B43AE6"/>
    <w:rsid w:val="00B57154"/>
    <w:rsid w:val="00B62149"/>
    <w:rsid w:val="00B62857"/>
    <w:rsid w:val="00B65868"/>
    <w:rsid w:val="00B72DFB"/>
    <w:rsid w:val="00B74759"/>
    <w:rsid w:val="00B77911"/>
    <w:rsid w:val="00B818C9"/>
    <w:rsid w:val="00B82F98"/>
    <w:rsid w:val="00B8611C"/>
    <w:rsid w:val="00B95A29"/>
    <w:rsid w:val="00B95BD3"/>
    <w:rsid w:val="00BA0A8D"/>
    <w:rsid w:val="00BA54DE"/>
    <w:rsid w:val="00BA5E89"/>
    <w:rsid w:val="00BB5626"/>
    <w:rsid w:val="00BB65BA"/>
    <w:rsid w:val="00BB70B0"/>
    <w:rsid w:val="00BC2FD2"/>
    <w:rsid w:val="00BD05B0"/>
    <w:rsid w:val="00BD239E"/>
    <w:rsid w:val="00BD6259"/>
    <w:rsid w:val="00BE12E0"/>
    <w:rsid w:val="00BE4437"/>
    <w:rsid w:val="00BE4AE6"/>
    <w:rsid w:val="00BF3227"/>
    <w:rsid w:val="00BF707A"/>
    <w:rsid w:val="00C01C03"/>
    <w:rsid w:val="00C11192"/>
    <w:rsid w:val="00C14149"/>
    <w:rsid w:val="00C15B49"/>
    <w:rsid w:val="00C20643"/>
    <w:rsid w:val="00C30143"/>
    <w:rsid w:val="00C32B70"/>
    <w:rsid w:val="00C33729"/>
    <w:rsid w:val="00C47C13"/>
    <w:rsid w:val="00C5540E"/>
    <w:rsid w:val="00C622E5"/>
    <w:rsid w:val="00C64039"/>
    <w:rsid w:val="00C6521F"/>
    <w:rsid w:val="00C73161"/>
    <w:rsid w:val="00C73E97"/>
    <w:rsid w:val="00C87C26"/>
    <w:rsid w:val="00C96A88"/>
    <w:rsid w:val="00CB13F4"/>
    <w:rsid w:val="00CD1EA3"/>
    <w:rsid w:val="00CD632B"/>
    <w:rsid w:val="00CE0524"/>
    <w:rsid w:val="00CE31B8"/>
    <w:rsid w:val="00CE5B89"/>
    <w:rsid w:val="00CE6C95"/>
    <w:rsid w:val="00CE74E8"/>
    <w:rsid w:val="00CF3BCF"/>
    <w:rsid w:val="00D05324"/>
    <w:rsid w:val="00D15E06"/>
    <w:rsid w:val="00D201F5"/>
    <w:rsid w:val="00D442BB"/>
    <w:rsid w:val="00D471F4"/>
    <w:rsid w:val="00D55C88"/>
    <w:rsid w:val="00D60515"/>
    <w:rsid w:val="00D61051"/>
    <w:rsid w:val="00D63EEB"/>
    <w:rsid w:val="00D65936"/>
    <w:rsid w:val="00D67CE9"/>
    <w:rsid w:val="00D707CC"/>
    <w:rsid w:val="00D717FC"/>
    <w:rsid w:val="00D74ADF"/>
    <w:rsid w:val="00D83764"/>
    <w:rsid w:val="00D87463"/>
    <w:rsid w:val="00D9033E"/>
    <w:rsid w:val="00D910C0"/>
    <w:rsid w:val="00D92151"/>
    <w:rsid w:val="00DA05C8"/>
    <w:rsid w:val="00DA134A"/>
    <w:rsid w:val="00DA7EC9"/>
    <w:rsid w:val="00DA7F33"/>
    <w:rsid w:val="00DB509A"/>
    <w:rsid w:val="00DB5FE9"/>
    <w:rsid w:val="00DB73F6"/>
    <w:rsid w:val="00DB7911"/>
    <w:rsid w:val="00DC0514"/>
    <w:rsid w:val="00DC21B7"/>
    <w:rsid w:val="00DC3796"/>
    <w:rsid w:val="00DC66FB"/>
    <w:rsid w:val="00DE0162"/>
    <w:rsid w:val="00DE1708"/>
    <w:rsid w:val="00DE6026"/>
    <w:rsid w:val="00E03650"/>
    <w:rsid w:val="00E127EA"/>
    <w:rsid w:val="00E12AEE"/>
    <w:rsid w:val="00E16BB2"/>
    <w:rsid w:val="00E216EE"/>
    <w:rsid w:val="00E2180D"/>
    <w:rsid w:val="00E2193A"/>
    <w:rsid w:val="00E227BA"/>
    <w:rsid w:val="00E23883"/>
    <w:rsid w:val="00E26309"/>
    <w:rsid w:val="00E30649"/>
    <w:rsid w:val="00E32530"/>
    <w:rsid w:val="00E407E4"/>
    <w:rsid w:val="00E46593"/>
    <w:rsid w:val="00E51174"/>
    <w:rsid w:val="00E518D6"/>
    <w:rsid w:val="00E57FA0"/>
    <w:rsid w:val="00E64E4C"/>
    <w:rsid w:val="00E66A56"/>
    <w:rsid w:val="00E67E8E"/>
    <w:rsid w:val="00E76A7B"/>
    <w:rsid w:val="00E77FB7"/>
    <w:rsid w:val="00E81F32"/>
    <w:rsid w:val="00E92288"/>
    <w:rsid w:val="00E93728"/>
    <w:rsid w:val="00EA1634"/>
    <w:rsid w:val="00EA3890"/>
    <w:rsid w:val="00EA66C8"/>
    <w:rsid w:val="00EB03A6"/>
    <w:rsid w:val="00EB14C7"/>
    <w:rsid w:val="00EB4AD1"/>
    <w:rsid w:val="00EB6430"/>
    <w:rsid w:val="00EB7187"/>
    <w:rsid w:val="00EC4A13"/>
    <w:rsid w:val="00F02F1C"/>
    <w:rsid w:val="00F1040F"/>
    <w:rsid w:val="00F11D86"/>
    <w:rsid w:val="00F17659"/>
    <w:rsid w:val="00F208E5"/>
    <w:rsid w:val="00F43097"/>
    <w:rsid w:val="00F43CE4"/>
    <w:rsid w:val="00F47FC0"/>
    <w:rsid w:val="00F5095B"/>
    <w:rsid w:val="00F547E3"/>
    <w:rsid w:val="00F70039"/>
    <w:rsid w:val="00F707D9"/>
    <w:rsid w:val="00F715A8"/>
    <w:rsid w:val="00F71675"/>
    <w:rsid w:val="00F76618"/>
    <w:rsid w:val="00FA5F8E"/>
    <w:rsid w:val="00FA7299"/>
    <w:rsid w:val="00FD4FE9"/>
    <w:rsid w:val="00FD5B80"/>
    <w:rsid w:val="00FE70D9"/>
    <w:rsid w:val="00FF18F8"/>
    <w:rsid w:val="00FF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75491"/>
  <w15:docId w15:val="{56786DAE-9B03-4BE7-8CA0-9F6796E6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39"/>
    <w:rPr>
      <w:sz w:val="26"/>
      <w:szCs w:val="26"/>
    </w:rPr>
  </w:style>
  <w:style w:type="paragraph" w:styleId="Heading1">
    <w:name w:val="heading 1"/>
    <w:basedOn w:val="Normal"/>
    <w:next w:val="Normal"/>
    <w:qFormat/>
    <w:rsid w:val="00580428"/>
    <w:pPr>
      <w:keepNext/>
      <w:numPr>
        <w:numId w:val="7"/>
      </w:numPr>
      <w:spacing w:before="360"/>
      <w:jc w:val="both"/>
      <w:outlineLvl w:val="0"/>
    </w:pPr>
    <w:rPr>
      <w:rFonts w:cs="Arial"/>
      <w:b/>
      <w:bCs/>
      <w:caps/>
      <w:kern w:val="32"/>
      <w:szCs w:val="24"/>
    </w:rPr>
  </w:style>
  <w:style w:type="paragraph" w:styleId="Heading2">
    <w:name w:val="heading 2"/>
    <w:basedOn w:val="Normal"/>
    <w:next w:val="Normal"/>
    <w:link w:val="Heading2Char"/>
    <w:qFormat/>
    <w:rsid w:val="00580428"/>
    <w:pPr>
      <w:keepNext/>
      <w:numPr>
        <w:ilvl w:val="1"/>
        <w:numId w:val="7"/>
      </w:numPr>
      <w:spacing w:before="120"/>
      <w:jc w:val="both"/>
      <w:outlineLvl w:val="1"/>
    </w:pPr>
    <w:rPr>
      <w:rFonts w:cs="Arial"/>
      <w:b/>
      <w:bCs/>
      <w:iCs/>
      <w:szCs w:val="24"/>
    </w:rPr>
  </w:style>
  <w:style w:type="paragraph" w:styleId="Heading3">
    <w:name w:val="heading 3"/>
    <w:basedOn w:val="Normal"/>
    <w:next w:val="Normal"/>
    <w:qFormat/>
    <w:rsid w:val="00580428"/>
    <w:pPr>
      <w:keepNext/>
      <w:numPr>
        <w:ilvl w:val="2"/>
        <w:numId w:val="7"/>
      </w:numPr>
      <w:spacing w:before="120"/>
      <w:outlineLvl w:val="2"/>
    </w:pPr>
    <w:rPr>
      <w:rFonts w:cs="Arial"/>
      <w:bCs/>
      <w:i/>
    </w:rPr>
  </w:style>
  <w:style w:type="paragraph" w:styleId="Heading4">
    <w:name w:val="heading 4"/>
    <w:basedOn w:val="Normal"/>
    <w:next w:val="Normal"/>
    <w:qFormat/>
    <w:rsid w:val="008137BA"/>
    <w:pPr>
      <w:keepNext/>
      <w:spacing w:before="240" w:after="60"/>
      <w:outlineLvl w:val="3"/>
    </w:pPr>
    <w:rPr>
      <w:b/>
      <w:bCs/>
      <w:sz w:val="28"/>
      <w:szCs w:val="28"/>
    </w:rPr>
  </w:style>
  <w:style w:type="paragraph" w:styleId="Heading5">
    <w:name w:val="heading 5"/>
    <w:basedOn w:val="Normal"/>
    <w:next w:val="Normal"/>
    <w:qFormat/>
    <w:rsid w:val="00580428"/>
    <w:pPr>
      <w:numPr>
        <w:ilvl w:val="4"/>
        <w:numId w:val="7"/>
      </w:numPr>
      <w:spacing w:before="240" w:after="60"/>
      <w:outlineLvl w:val="4"/>
    </w:pPr>
    <w:rPr>
      <w:b/>
      <w:bCs/>
      <w:i/>
      <w:iCs/>
    </w:rPr>
  </w:style>
  <w:style w:type="paragraph" w:styleId="Heading6">
    <w:name w:val="heading 6"/>
    <w:basedOn w:val="Normal"/>
    <w:next w:val="Normal"/>
    <w:qFormat/>
    <w:rsid w:val="00580428"/>
    <w:pPr>
      <w:numPr>
        <w:ilvl w:val="5"/>
        <w:numId w:val="7"/>
      </w:numPr>
      <w:spacing w:before="240" w:after="60"/>
      <w:outlineLvl w:val="5"/>
    </w:pPr>
    <w:rPr>
      <w:b/>
      <w:bCs/>
      <w:sz w:val="22"/>
      <w:szCs w:val="22"/>
    </w:rPr>
  </w:style>
  <w:style w:type="paragraph" w:styleId="Heading7">
    <w:name w:val="heading 7"/>
    <w:basedOn w:val="Normal"/>
    <w:next w:val="Normal"/>
    <w:qFormat/>
    <w:rsid w:val="00580428"/>
    <w:pPr>
      <w:numPr>
        <w:ilvl w:val="6"/>
        <w:numId w:val="7"/>
      </w:numPr>
      <w:spacing w:before="240" w:after="60"/>
      <w:outlineLvl w:val="6"/>
    </w:pPr>
    <w:rPr>
      <w:sz w:val="24"/>
      <w:szCs w:val="24"/>
    </w:rPr>
  </w:style>
  <w:style w:type="paragraph" w:styleId="Heading8">
    <w:name w:val="heading 8"/>
    <w:basedOn w:val="Normal"/>
    <w:next w:val="Normal"/>
    <w:qFormat/>
    <w:rsid w:val="00580428"/>
    <w:pPr>
      <w:numPr>
        <w:ilvl w:val="7"/>
        <w:numId w:val="7"/>
      </w:numPr>
      <w:spacing w:before="240" w:after="60"/>
      <w:outlineLvl w:val="7"/>
    </w:pPr>
    <w:rPr>
      <w:i/>
      <w:iCs/>
      <w:sz w:val="24"/>
      <w:szCs w:val="24"/>
    </w:rPr>
  </w:style>
  <w:style w:type="paragraph" w:styleId="Heading9">
    <w:name w:val="heading 9"/>
    <w:basedOn w:val="Normal"/>
    <w:next w:val="Normal"/>
    <w:qFormat/>
    <w:rsid w:val="00580428"/>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50DD0"/>
    <w:pPr>
      <w:jc w:val="right"/>
    </w:pPr>
    <w:rPr>
      <w:i/>
      <w:sz w:val="18"/>
      <w:szCs w:val="18"/>
    </w:rPr>
  </w:style>
  <w:style w:type="paragraph" w:customStyle="1" w:styleId="References">
    <w:name w:val="References"/>
    <w:basedOn w:val="Normal"/>
    <w:rsid w:val="00F70039"/>
    <w:pPr>
      <w:tabs>
        <w:tab w:val="left" w:pos="720"/>
      </w:tabs>
      <w:spacing w:before="60"/>
      <w:ind w:left="720" w:hanging="360"/>
    </w:pPr>
    <w:rPr>
      <w:sz w:val="22"/>
    </w:rPr>
  </w:style>
  <w:style w:type="paragraph" w:styleId="Footer">
    <w:name w:val="footer"/>
    <w:basedOn w:val="Normal"/>
    <w:rsid w:val="00F70039"/>
    <w:pPr>
      <w:jc w:val="center"/>
    </w:pPr>
    <w:rPr>
      <w:sz w:val="20"/>
      <w:szCs w:val="18"/>
    </w:rPr>
  </w:style>
  <w:style w:type="paragraph" w:customStyle="1" w:styleId="Author">
    <w:name w:val="Author"/>
    <w:basedOn w:val="Normal"/>
    <w:rsid w:val="00F70039"/>
    <w:pPr>
      <w:spacing w:before="120"/>
      <w:ind w:right="216"/>
      <w:jc w:val="right"/>
    </w:pPr>
    <w:rPr>
      <w:rFonts w:cs="Arial"/>
      <w:i/>
      <w:sz w:val="24"/>
      <w:szCs w:val="22"/>
    </w:rPr>
  </w:style>
  <w:style w:type="paragraph" w:styleId="Title">
    <w:name w:val="Title"/>
    <w:basedOn w:val="Normal"/>
    <w:link w:val="TitleChar"/>
    <w:qFormat/>
    <w:rsid w:val="00F70039"/>
    <w:pPr>
      <w:jc w:val="center"/>
    </w:pPr>
    <w:rPr>
      <w:rFonts w:cs="Arial"/>
      <w:b/>
      <w:bCs/>
      <w:caps/>
      <w:kern w:val="28"/>
      <w:sz w:val="32"/>
      <w:szCs w:val="28"/>
    </w:rPr>
  </w:style>
  <w:style w:type="paragraph" w:customStyle="1" w:styleId="Acknowledgments">
    <w:name w:val="Acknowledgments"/>
    <w:basedOn w:val="Normal"/>
    <w:rsid w:val="00F70039"/>
    <w:pPr>
      <w:spacing w:before="120"/>
      <w:ind w:left="360" w:right="360"/>
      <w:jc w:val="both"/>
    </w:pPr>
    <w:rPr>
      <w:sz w:val="24"/>
    </w:rPr>
  </w:style>
  <w:style w:type="paragraph" w:styleId="Subtitle">
    <w:name w:val="Subtitle"/>
    <w:basedOn w:val="Normal"/>
    <w:qFormat/>
    <w:rsid w:val="00F70039"/>
    <w:pPr>
      <w:spacing w:before="100" w:beforeAutospacing="1" w:after="100" w:afterAutospacing="1"/>
      <w:jc w:val="center"/>
    </w:pPr>
    <w:rPr>
      <w:rFonts w:cs="Arial"/>
      <w:b/>
      <w:caps/>
    </w:rPr>
  </w:style>
  <w:style w:type="paragraph" w:customStyle="1" w:styleId="Abstract">
    <w:name w:val="Abstract"/>
    <w:basedOn w:val="Normal"/>
    <w:rsid w:val="00F70039"/>
    <w:pPr>
      <w:spacing w:before="120"/>
      <w:jc w:val="both"/>
    </w:pPr>
    <w:rPr>
      <w:i/>
      <w:sz w:val="24"/>
    </w:rPr>
  </w:style>
  <w:style w:type="paragraph" w:customStyle="1" w:styleId="Text">
    <w:name w:val="Text"/>
    <w:basedOn w:val="Normal"/>
    <w:rsid w:val="00F70039"/>
    <w:pPr>
      <w:spacing w:before="120"/>
      <w:jc w:val="both"/>
    </w:pPr>
    <w:rPr>
      <w:szCs w:val="24"/>
    </w:rPr>
  </w:style>
  <w:style w:type="paragraph" w:styleId="FootnoteText">
    <w:name w:val="footnote text"/>
    <w:basedOn w:val="Normal"/>
    <w:semiHidden/>
    <w:rsid w:val="00080636"/>
    <w:rPr>
      <w:sz w:val="20"/>
      <w:szCs w:val="20"/>
    </w:rPr>
  </w:style>
  <w:style w:type="character" w:styleId="FootnoteReference">
    <w:name w:val="footnote reference"/>
    <w:basedOn w:val="DefaultParagraphFont"/>
    <w:semiHidden/>
    <w:rsid w:val="00DC21B7"/>
    <w:rPr>
      <w:vertAlign w:val="superscript"/>
    </w:rPr>
  </w:style>
  <w:style w:type="paragraph" w:customStyle="1" w:styleId="IdeaListing">
    <w:name w:val="Idea Listing"/>
    <w:basedOn w:val="Normal"/>
    <w:rsid w:val="001249C5"/>
    <w:pPr>
      <w:numPr>
        <w:ilvl w:val="3"/>
        <w:numId w:val="1"/>
      </w:numPr>
      <w:tabs>
        <w:tab w:val="left" w:pos="1080"/>
      </w:tabs>
      <w:spacing w:before="60"/>
      <w:jc w:val="both"/>
    </w:pPr>
  </w:style>
  <w:style w:type="paragraph" w:customStyle="1" w:styleId="SubHeading3">
    <w:name w:val="SubHeading 3"/>
    <w:basedOn w:val="Normal"/>
    <w:link w:val="SubHeading3CharChar"/>
    <w:rsid w:val="00F70039"/>
    <w:pPr>
      <w:numPr>
        <w:ilvl w:val="4"/>
        <w:numId w:val="3"/>
      </w:numPr>
      <w:spacing w:before="120"/>
      <w:jc w:val="both"/>
    </w:pPr>
  </w:style>
  <w:style w:type="character" w:customStyle="1" w:styleId="SubHeading3CharChar">
    <w:name w:val="SubHeading 3 Char Char"/>
    <w:basedOn w:val="DefaultParagraphFont"/>
    <w:link w:val="SubHeading3"/>
    <w:rsid w:val="00F70039"/>
    <w:rPr>
      <w:sz w:val="26"/>
      <w:szCs w:val="26"/>
      <w:lang w:val="en-US" w:eastAsia="en-US" w:bidi="ar-SA"/>
    </w:rPr>
  </w:style>
  <w:style w:type="paragraph" w:customStyle="1" w:styleId="TableTitle">
    <w:name w:val="Table Title"/>
    <w:basedOn w:val="Normal"/>
    <w:rsid w:val="00F70039"/>
    <w:pPr>
      <w:spacing w:before="120" w:after="60"/>
      <w:ind w:left="864" w:hanging="864"/>
    </w:pPr>
    <w:rPr>
      <w:b/>
      <w:sz w:val="22"/>
    </w:rPr>
  </w:style>
  <w:style w:type="paragraph" w:customStyle="1" w:styleId="FigureTitlte">
    <w:name w:val="Figure Titlte"/>
    <w:basedOn w:val="Normal"/>
    <w:link w:val="FigureTitlteCharChar"/>
    <w:rsid w:val="00553FCA"/>
    <w:pPr>
      <w:spacing w:before="60" w:after="120"/>
      <w:ind w:left="792" w:hanging="792"/>
      <w:jc w:val="center"/>
    </w:pPr>
    <w:rPr>
      <w:b/>
      <w:sz w:val="22"/>
      <w:szCs w:val="22"/>
    </w:rPr>
  </w:style>
  <w:style w:type="character" w:customStyle="1" w:styleId="FigureTitlteCharChar">
    <w:name w:val="Figure Titlte Char Char"/>
    <w:basedOn w:val="DefaultParagraphFont"/>
    <w:link w:val="FigureTitlte"/>
    <w:rsid w:val="00553FCA"/>
    <w:rPr>
      <w:b/>
      <w:sz w:val="22"/>
      <w:szCs w:val="22"/>
      <w:lang w:val="en-US" w:eastAsia="en-US" w:bidi="ar-SA"/>
    </w:rPr>
  </w:style>
  <w:style w:type="paragraph" w:customStyle="1" w:styleId="ScientificName">
    <w:name w:val="Scientific Name"/>
    <w:basedOn w:val="Normal"/>
    <w:rsid w:val="00F70039"/>
    <w:pPr>
      <w:spacing w:before="120"/>
      <w:jc w:val="both"/>
    </w:pPr>
    <w:rPr>
      <w:i/>
    </w:rPr>
  </w:style>
  <w:style w:type="paragraph" w:styleId="BodyText2">
    <w:name w:val="Body Text 2"/>
    <w:basedOn w:val="Normal"/>
    <w:semiHidden/>
    <w:rsid w:val="00191B09"/>
    <w:pPr>
      <w:spacing w:after="120" w:line="480" w:lineRule="auto"/>
    </w:pPr>
  </w:style>
  <w:style w:type="paragraph" w:customStyle="1" w:styleId="UnderSubHeading3">
    <w:name w:val="Under SubHeading 3"/>
    <w:basedOn w:val="Normal"/>
    <w:rsid w:val="00F70039"/>
    <w:pPr>
      <w:numPr>
        <w:ilvl w:val="5"/>
        <w:numId w:val="3"/>
      </w:numPr>
      <w:spacing w:before="120"/>
      <w:jc w:val="both"/>
    </w:pPr>
    <w:rPr>
      <w:rFonts w:cs="Arial"/>
    </w:rPr>
  </w:style>
  <w:style w:type="paragraph" w:styleId="BodyTextIndent3">
    <w:name w:val="Body Text Indent 3"/>
    <w:basedOn w:val="Normal"/>
    <w:semiHidden/>
    <w:rsid w:val="00191B09"/>
    <w:pPr>
      <w:spacing w:after="120"/>
      <w:ind w:left="360"/>
    </w:pPr>
    <w:rPr>
      <w:sz w:val="16"/>
      <w:szCs w:val="16"/>
    </w:rPr>
  </w:style>
  <w:style w:type="paragraph" w:customStyle="1" w:styleId="LietkeY1">
    <w:name w:val="Liet ke Y 1"/>
    <w:basedOn w:val="Normal"/>
    <w:semiHidden/>
    <w:rsid w:val="00191B09"/>
    <w:pPr>
      <w:tabs>
        <w:tab w:val="left" w:pos="1080"/>
        <w:tab w:val="num" w:pos="1440"/>
      </w:tabs>
      <w:spacing w:before="200"/>
      <w:ind w:left="1440" w:hanging="360"/>
      <w:jc w:val="both"/>
    </w:pPr>
    <w:rPr>
      <w:rFonts w:cs="Arial"/>
      <w:szCs w:val="20"/>
    </w:rPr>
  </w:style>
  <w:style w:type="paragraph" w:customStyle="1" w:styleId="AbstractTitle">
    <w:name w:val="Abstract Title"/>
    <w:basedOn w:val="Keyword"/>
    <w:rsid w:val="00F70039"/>
  </w:style>
  <w:style w:type="paragraph" w:customStyle="1" w:styleId="Keyword">
    <w:name w:val="Keyword"/>
    <w:basedOn w:val="Abstract"/>
    <w:rsid w:val="00F70039"/>
    <w:pPr>
      <w:spacing w:before="60"/>
    </w:pPr>
    <w:rPr>
      <w:b/>
    </w:rPr>
  </w:style>
  <w:style w:type="table" w:styleId="TableGrid">
    <w:name w:val="Table Grid"/>
    <w:basedOn w:val="TableNormal"/>
    <w:rsid w:val="008D405C"/>
    <w:rPr>
      <w:sz w:val="24"/>
    </w:rPr>
    <w:tblPr>
      <w:tblBorders>
        <w:top w:val="single" w:sz="12" w:space="0" w:color="auto"/>
        <w:bottom w:val="single" w:sz="12" w:space="0" w:color="auto"/>
        <w:insideH w:val="single" w:sz="2" w:space="0" w:color="auto"/>
      </w:tblBorders>
      <w:tblCellMar>
        <w:left w:w="14" w:type="dxa"/>
        <w:right w:w="14" w:type="dxa"/>
      </w:tblCellMar>
    </w:tblPr>
    <w:trPr>
      <w:tblHeader/>
    </w:trPr>
  </w:style>
  <w:style w:type="paragraph" w:customStyle="1" w:styleId="Footnote">
    <w:name w:val="Footnote"/>
    <w:basedOn w:val="FootnoteText"/>
    <w:link w:val="FootnoteChar"/>
    <w:rsid w:val="00F70039"/>
  </w:style>
  <w:style w:type="character" w:customStyle="1" w:styleId="FootnoteChar">
    <w:name w:val="Footnote Char"/>
    <w:basedOn w:val="DefaultParagraphFont"/>
    <w:link w:val="Footnote"/>
    <w:rsid w:val="00F70039"/>
    <w:rPr>
      <w:lang w:val="en-US" w:eastAsia="en-US" w:bidi="ar-SA"/>
    </w:rPr>
  </w:style>
  <w:style w:type="paragraph" w:customStyle="1" w:styleId="TableNote">
    <w:name w:val="Table Note"/>
    <w:basedOn w:val="Normal"/>
    <w:rsid w:val="00F70039"/>
    <w:pPr>
      <w:spacing w:before="60" w:after="120"/>
      <w:ind w:left="144"/>
    </w:pPr>
    <w:rPr>
      <w:i/>
      <w:sz w:val="18"/>
    </w:rPr>
  </w:style>
  <w:style w:type="character" w:customStyle="1" w:styleId="TitleChar">
    <w:name w:val="Title Char"/>
    <w:basedOn w:val="DefaultParagraphFont"/>
    <w:link w:val="Title"/>
    <w:rsid w:val="00F70039"/>
    <w:rPr>
      <w:rFonts w:cs="Arial"/>
      <w:b/>
      <w:bCs/>
      <w:caps/>
      <w:kern w:val="28"/>
      <w:sz w:val="32"/>
      <w:szCs w:val="28"/>
      <w:lang w:val="en-US" w:eastAsia="en-US" w:bidi="ar-SA"/>
    </w:rPr>
  </w:style>
  <w:style w:type="paragraph" w:styleId="BalloonText">
    <w:name w:val="Balloon Text"/>
    <w:basedOn w:val="Normal"/>
    <w:link w:val="BalloonTextChar"/>
    <w:rsid w:val="00B117DC"/>
    <w:rPr>
      <w:rFonts w:ascii="Tahoma" w:hAnsi="Tahoma" w:cs="Tahoma"/>
      <w:sz w:val="16"/>
      <w:szCs w:val="16"/>
    </w:rPr>
  </w:style>
  <w:style w:type="character" w:customStyle="1" w:styleId="BalloonTextChar">
    <w:name w:val="Balloon Text Char"/>
    <w:basedOn w:val="DefaultParagraphFont"/>
    <w:link w:val="BalloonText"/>
    <w:rsid w:val="00B117DC"/>
    <w:rPr>
      <w:rFonts w:ascii="Tahoma" w:hAnsi="Tahoma" w:cs="Tahoma"/>
      <w:sz w:val="16"/>
      <w:szCs w:val="16"/>
    </w:rPr>
  </w:style>
  <w:style w:type="character" w:customStyle="1" w:styleId="Heading2Char">
    <w:name w:val="Heading 2 Char"/>
    <w:basedOn w:val="DefaultParagraphFont"/>
    <w:link w:val="Heading2"/>
    <w:rsid w:val="00D55C88"/>
    <w:rPr>
      <w:rFonts w:cs="Arial"/>
      <w:b/>
      <w:bCs/>
      <w:i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52548">
      <w:bodyDiv w:val="1"/>
      <w:marLeft w:val="0"/>
      <w:marRight w:val="0"/>
      <w:marTop w:val="0"/>
      <w:marBottom w:val="0"/>
      <w:divBdr>
        <w:top w:val="none" w:sz="0" w:space="0" w:color="auto"/>
        <w:left w:val="none" w:sz="0" w:space="0" w:color="auto"/>
        <w:bottom w:val="none" w:sz="0" w:space="0" w:color="auto"/>
        <w:right w:val="none" w:sz="0" w:space="0" w:color="auto"/>
      </w:divBdr>
    </w:div>
    <w:div w:id="209926060">
      <w:bodyDiv w:val="1"/>
      <w:marLeft w:val="0"/>
      <w:marRight w:val="0"/>
      <w:marTop w:val="0"/>
      <w:marBottom w:val="0"/>
      <w:divBdr>
        <w:top w:val="none" w:sz="0" w:space="0" w:color="auto"/>
        <w:left w:val="none" w:sz="0" w:space="0" w:color="auto"/>
        <w:bottom w:val="none" w:sz="0" w:space="0" w:color="auto"/>
        <w:right w:val="none" w:sz="0" w:space="0" w:color="auto"/>
      </w:divBdr>
    </w:div>
    <w:div w:id="1875851942">
      <w:bodyDiv w:val="1"/>
      <w:marLeft w:val="0"/>
      <w:marRight w:val="0"/>
      <w:marTop w:val="0"/>
      <w:marBottom w:val="0"/>
      <w:divBdr>
        <w:top w:val="none" w:sz="0" w:space="0" w:color="auto"/>
        <w:left w:val="none" w:sz="0" w:space="0" w:color="auto"/>
        <w:bottom w:val="none" w:sz="0" w:space="0" w:color="auto"/>
        <w:right w:val="none" w:sz="0" w:space="0" w:color="auto"/>
      </w:divBdr>
    </w:div>
    <w:div w:id="19771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tapch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C6B85-85C8-4B43-B1A3-9FD2EBCF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tapchi</Template>
  <TotalTime>1349</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Tựa</vt:lpstr>
    </vt:vector>
  </TitlesOfParts>
  <Company>TMTSoft Inc.</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Tựa</dc:title>
  <dc:creator>User</dc:creator>
  <cp:lastModifiedBy>Admin</cp:lastModifiedBy>
  <cp:revision>13</cp:revision>
  <cp:lastPrinted>2001-12-27T09:24:00Z</cp:lastPrinted>
  <dcterms:created xsi:type="dcterms:W3CDTF">2012-02-06T01:46:00Z</dcterms:created>
  <dcterms:modified xsi:type="dcterms:W3CDTF">2023-06-24T14:18:00Z</dcterms:modified>
</cp:coreProperties>
</file>